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1802B" w14:textId="702151F4" w:rsidR="005B434B" w:rsidRDefault="00F77A79" w:rsidP="00F77A79">
      <w:pPr>
        <w:pStyle w:val="Titledocument"/>
      </w:pPr>
      <w:bookmarkStart w:id="0" w:name="_GoBack"/>
      <w:bookmarkEnd w:id="0"/>
      <w:r>
        <w:t>Arduino Based Humidity Tracker Using DHT11 Sensor</w:t>
      </w:r>
    </w:p>
    <w:p w14:paraId="04DEEF5B" w14:textId="2B138B5A" w:rsidR="005B434B" w:rsidRPr="0029158F" w:rsidRDefault="00D63AF7" w:rsidP="00D63AF7">
      <w:pPr>
        <w:pStyle w:val="Authors"/>
      </w:pPr>
      <w:r>
        <w:rPr>
          <w:rFonts w:eastAsiaTheme="minorEastAsia"/>
        </w:rPr>
        <w:t>Peter Neil Imboy Ilogon(Student)</w:t>
      </w:r>
    </w:p>
    <w:p w14:paraId="00C65C67" w14:textId="37D3217D" w:rsidR="00F77A79" w:rsidRDefault="00D63AF7" w:rsidP="00D63AF7">
      <w:pPr>
        <w:pStyle w:val="Affiliation"/>
        <w:rPr>
          <w:rFonts w:eastAsiaTheme="minorEastAsia"/>
        </w:rPr>
      </w:pPr>
      <w:r>
        <w:rPr>
          <w:rFonts w:eastAsiaTheme="minorEastAsia"/>
          <w:sz w:val="20"/>
          <w:szCs w:val="22"/>
        </w:rPr>
        <w:t>Student of Bachelor of Science in Computer Engineering in College of Engineering, Architecture and Design, Bohol Island State University, peterneil.ilogon@bisu.edu.ph</w:t>
      </w:r>
    </w:p>
    <w:p w14:paraId="65663DED" w14:textId="60B609F2" w:rsidR="005B434B" w:rsidRDefault="00D63AF7" w:rsidP="00D63AF7">
      <w:pPr>
        <w:pStyle w:val="Authors"/>
        <w:rPr>
          <w:rStyle w:val="AuthorsChar"/>
        </w:rPr>
      </w:pPr>
      <w:r>
        <w:rPr>
          <w:rStyle w:val="AuthorsChar"/>
        </w:rPr>
        <w:t>Max Angelo Dapitilla Perin (Instructor)</w:t>
      </w:r>
    </w:p>
    <w:p w14:paraId="1E62ABF4" w14:textId="2DEB88F3" w:rsidR="005B434B" w:rsidRPr="00EE4FEB" w:rsidRDefault="00D63AF7" w:rsidP="00D63AF7">
      <w:pPr>
        <w:pStyle w:val="Affiliation"/>
        <w:rPr>
          <w:rFonts w:eastAsiaTheme="minorEastAsia"/>
        </w:rPr>
      </w:pPr>
      <w:r>
        <w:rPr>
          <w:rFonts w:eastAsiaTheme="minorEastAsia"/>
        </w:rPr>
        <w:t>Faculty of Department of Computer Engineering, College of Engineering, Architecture and Industrial Design, Bohol Island State University-Main Campus, maxangelo.perin@bisu.edu.ph</w:t>
      </w:r>
    </w:p>
    <w:p w14:paraId="2F6BC0A5" w14:textId="4513C3BE" w:rsidR="00D63AF7" w:rsidRDefault="00D63AF7" w:rsidP="00D63AF7">
      <w:pPr>
        <w:pStyle w:val="AbsHead"/>
      </w:pPr>
      <w:r>
        <w:rPr>
          <w:sz w:val="20"/>
          <w:szCs w:val="26"/>
        </w:rPr>
        <w:t xml:space="preserve">Imaginative </w:t>
      </w:r>
      <w:r>
        <w:rPr>
          <w:sz w:val="20"/>
          <w:szCs w:val="20"/>
        </w:rPr>
        <w:t>Abstract</w:t>
      </w:r>
    </w:p>
    <w:p w14:paraId="6ED1BF68" w14:textId="614E9AF6" w:rsidR="00F77A79" w:rsidRDefault="00D63AF7" w:rsidP="00D63AF7">
      <w:pPr>
        <w:pStyle w:val="Abstract"/>
      </w:pPr>
      <w:r>
        <w:rPr>
          <w:bCs/>
          <w:szCs w:val="18"/>
        </w:rPr>
        <w:t>Keeping track of the humid content of your room helps you maintain your wood and metal objects. The device will track and monitor the level of humidity in a normal bedroom. The project will need the DHT11 Sensor which is on the less expensive price and it will help the project easier to obtain data of humidity and temperature. The Humidity Tracker will receive and project data gathered from the saturation changes in air temperature and calculates it. By keeping track of the humid content in a room, we can estimate and control the airflow and temperature in a room. Having things in a room with wood materials in our place gives us a hard time because once cold air and water enters the wood, the wood will easily warp and same case for metal things but instead it will rust. This is to prevent warping and rusting in our things and help maintain to always keep in quality.</w:t>
      </w:r>
    </w:p>
    <w:p w14:paraId="02CE6505" w14:textId="77777777" w:rsidR="00F77A79" w:rsidRDefault="00FD196E" w:rsidP="00F77A79">
      <w:pPr>
        <w:pStyle w:val="CCSDescription"/>
        <w:rPr>
          <w:sz w:val="20"/>
          <w:szCs w:val="20"/>
        </w:rPr>
      </w:pPr>
      <w:r w:rsidRPr="008275CB">
        <w:rPr>
          <w:rStyle w:val="CCSHeadchar"/>
          <w:szCs w:val="18"/>
        </w:rPr>
        <w:t xml:space="preserve">CCS CONCEPTS </w:t>
      </w:r>
      <w:r w:rsidRPr="008275CB">
        <w:t xml:space="preserve">• </w:t>
      </w:r>
      <w:r w:rsidR="00F77A79">
        <w:rPr>
          <w:sz w:val="20"/>
          <w:szCs w:val="26"/>
        </w:rPr>
        <w:t xml:space="preserve">Hardware • Electronic Systems • Microcontroller Systems • Monitoring System </w:t>
      </w:r>
    </w:p>
    <w:p w14:paraId="21DB0D39" w14:textId="77777777" w:rsidR="00F77A79" w:rsidRDefault="00F77A79" w:rsidP="00F77A79">
      <w:pPr>
        <w:pStyle w:val="KeyWords"/>
        <w:rPr>
          <w:b/>
          <w:sz w:val="20"/>
          <w:szCs w:val="20"/>
        </w:rPr>
      </w:pPr>
      <w:r>
        <w:rPr>
          <w:rStyle w:val="KeyWordHeadchar"/>
          <w:szCs w:val="20"/>
        </w:rPr>
        <w:t>Additional Keywords and Phrases: DHT11 Sensor, humid content, humidity tracker, system, temperature</w:t>
      </w:r>
    </w:p>
    <w:p w14:paraId="336EA0EC" w14:textId="77777777" w:rsidR="005B434B" w:rsidRPr="000723E6" w:rsidRDefault="005B434B" w:rsidP="005B434B">
      <w:pPr>
        <w:pStyle w:val="ACMRefHead"/>
      </w:pPr>
      <w:r w:rsidRPr="000723E6">
        <w:t>ACM Reference Format:</w:t>
      </w:r>
    </w:p>
    <w:p w14:paraId="69E04A64" w14:textId="05672606" w:rsidR="00F77A79" w:rsidRDefault="00F77A79" w:rsidP="00F77A79">
      <w:pPr>
        <w:pStyle w:val="ACMRef"/>
      </w:pPr>
      <w:r>
        <w:t>Peter Neil Imboy Ilogon, Max Angelo Dapitilla Perin. 2022. Arduino Based Humidity Tracker Using DHT11</w:t>
      </w:r>
      <w:r>
        <w:rPr>
          <w:b/>
        </w:rPr>
        <w:t xml:space="preserve"> </w:t>
      </w:r>
      <w:r>
        <w:t>Sensor (ACM: IA-IRRL-PM-R-A). In Research Project Presentation for Bachelor of Science in Computer Engineering 3 in CPE 03 – Microprocessor Systems S.Y. 2021-2022, 2</w:t>
      </w:r>
      <w:r>
        <w:rPr>
          <w:vertAlign w:val="superscript"/>
        </w:rPr>
        <w:t>nd</w:t>
      </w:r>
      <w:r>
        <w:t xml:space="preserve"> Semester, Bohol Island State University-Main Campus, Tagbilaran City, Republic of the Philippines. ACM, New York, NY, USA</w:t>
      </w:r>
    </w:p>
    <w:p w14:paraId="0DD001FD" w14:textId="77777777" w:rsidR="005B434B" w:rsidRDefault="005B434B" w:rsidP="005B434B">
      <w:pPr>
        <w:pStyle w:val="Head1"/>
        <w:ind w:left="432" w:hanging="432"/>
      </w:pPr>
      <w:r>
        <w:t>Introduction</w:t>
      </w:r>
    </w:p>
    <w:p w14:paraId="1602C5F7" w14:textId="7E3EE33F" w:rsidR="00F77A79" w:rsidRDefault="00F77A79" w:rsidP="00EE02EF">
      <w:pPr>
        <w:pStyle w:val="Para"/>
        <w:jc w:val="both"/>
      </w:pPr>
      <w:r>
        <w:t>Humidity can heavily damage our homes, specifically in very closed-rooms. If humid content is too high or too low, it can do lasting damage to property like rusting and warping of objects. High humid creates excess moisture and condensation that potentially leads to mold or rot, while low humidity has been linked to the rapid spread of virus like cold and flu. This article contains about how to make, use and know the advantages of having a Humidity Tracker. Humid issues can be solved by using this technology. The technology uses DHT11 Sensor to gathers the data of the room temperature and program the Arduino Uno to do some calculations for the humid content and show results to an LCD Display. The owner can to put it anywhere in a closed room and it will automatically keep on tracking the humid content of the room.</w:t>
      </w:r>
    </w:p>
    <w:p w14:paraId="4DA0DC1A" w14:textId="2F28A0CC" w:rsidR="0043523F" w:rsidRPr="0043523F" w:rsidRDefault="0043523F" w:rsidP="00EE02EF"/>
    <w:p w14:paraId="44AD734C" w14:textId="77B769A3" w:rsidR="0043523F" w:rsidRPr="0043523F" w:rsidRDefault="0043523F" w:rsidP="0043523F"/>
    <w:p w14:paraId="525C7CC3" w14:textId="19F6F8E0" w:rsidR="0043523F" w:rsidRPr="0043523F" w:rsidRDefault="0043523F" w:rsidP="0043523F"/>
    <w:p w14:paraId="32B663D2" w14:textId="1A203CD8" w:rsidR="0043523F" w:rsidRPr="0043523F" w:rsidRDefault="0043523F" w:rsidP="0043523F"/>
    <w:p w14:paraId="61CADDDE" w14:textId="7FB2511F" w:rsidR="0043523F" w:rsidRPr="0043523F" w:rsidRDefault="0043523F" w:rsidP="0043523F"/>
    <w:p w14:paraId="76DF07E5" w14:textId="0D3BAADF" w:rsidR="0043523F" w:rsidRPr="0043523F" w:rsidRDefault="0043523F" w:rsidP="0043523F"/>
    <w:p w14:paraId="4516EAFA" w14:textId="77777777" w:rsidR="0043523F" w:rsidRPr="0043523F" w:rsidRDefault="0043523F" w:rsidP="0043523F"/>
    <w:p w14:paraId="0B61F799" w14:textId="02FDED66" w:rsidR="005B434B" w:rsidRDefault="00F77A79" w:rsidP="00F77A79">
      <w:pPr>
        <w:pStyle w:val="Head1"/>
        <w:ind w:left="432" w:hanging="432"/>
      </w:pPr>
      <w:r>
        <w:lastRenderedPageBreak/>
        <w:t>Review of Related Literature</w:t>
      </w:r>
    </w:p>
    <w:p w14:paraId="03E0A566" w14:textId="4DD43B10" w:rsidR="0043523F" w:rsidRDefault="00C0380A" w:rsidP="00EE02EF">
      <w:pPr>
        <w:pStyle w:val="Para"/>
        <w:jc w:val="both"/>
      </w:pPr>
      <w:r>
        <w:t xml:space="preserve">There are a lot of implementations and applications of DHT11 Sensor. In </w:t>
      </w:r>
      <w:r w:rsidRPr="008E14B3">
        <w:rPr>
          <w:rStyle w:val="GrantNumber"/>
        </w:rPr>
        <w:t>[</w:t>
      </w:r>
      <w:hyperlink w:anchor="bib1" w:history="1">
        <w:r w:rsidRPr="008E14B3">
          <w:rPr>
            <w:rStyle w:val="GrantNumber"/>
          </w:rPr>
          <w:t>1</w:t>
        </w:r>
      </w:hyperlink>
      <w:r w:rsidRPr="008E14B3">
        <w:rPr>
          <w:rStyle w:val="GrantNumber"/>
        </w:rPr>
        <w:t>]</w:t>
      </w:r>
      <w:r>
        <w:t xml:space="preserve">, the authors designed and implemented a project that controls temperature and humidity for condensation. By this study, the authors aimed to control condensation by using a controller board, a larger temperature sensor, amplifier, level booster, peltier element, relay modules and power supply. Having it as a reference, I can look for components that I need to use in creating the humidity tracker feature in a less expensive project. </w:t>
      </w:r>
    </w:p>
    <w:p w14:paraId="06DA387C" w14:textId="77777777" w:rsidR="0043523F" w:rsidRPr="00A85A33" w:rsidRDefault="0043523F" w:rsidP="00EE02EF"/>
    <w:p w14:paraId="234ED04E" w14:textId="06AA5CA2" w:rsidR="0043523F" w:rsidRDefault="00C0380A" w:rsidP="00EE02EF">
      <w:pPr>
        <w:pStyle w:val="Para"/>
        <w:jc w:val="both"/>
      </w:pPr>
      <w:r>
        <w:t xml:space="preserve">Arduino is an open-source platform that enable us to quickly build electronic projects. </w:t>
      </w:r>
      <w:r w:rsidRPr="008E14B3">
        <w:rPr>
          <w:rStyle w:val="GrantNumber"/>
        </w:rPr>
        <w:t>[</w:t>
      </w:r>
      <w:hyperlink w:anchor="bib2" w:history="1">
        <w:r w:rsidRPr="008E14B3">
          <w:rPr>
            <w:rStyle w:val="GrantNumber"/>
          </w:rPr>
          <w:t>2</w:t>
        </w:r>
      </w:hyperlink>
      <w:r>
        <w:t xml:space="preserve">] The authors designed a simple weather station using Arduino Uno to program, calculate the output data and display the weather. This solves the forecasting future weather by using present data. The collected data of trials shows that at 100% of relative humidity, we tend to feel hotter than the actual temperature. When the relative humidity is low, we can feel much cooler than the actual temperature. </w:t>
      </w:r>
    </w:p>
    <w:p w14:paraId="054D9F1E" w14:textId="77777777" w:rsidR="0043523F" w:rsidRPr="00A85A33" w:rsidRDefault="0043523F" w:rsidP="00EE02EF"/>
    <w:p w14:paraId="62891D9F" w14:textId="570EA686" w:rsidR="00F77A79" w:rsidRPr="00F77A79" w:rsidRDefault="00C0380A" w:rsidP="00EE02EF">
      <w:pPr>
        <w:pStyle w:val="Para"/>
        <w:jc w:val="both"/>
      </w:pPr>
      <w:r>
        <w:t xml:space="preserve">There are a lot of electronic sensors that can be used in this project, but this project will only need the minimum to operate. In </w:t>
      </w:r>
      <w:r w:rsidRPr="008E14B3">
        <w:rPr>
          <w:rStyle w:val="GrantNumber"/>
        </w:rPr>
        <w:t>[</w:t>
      </w:r>
      <w:hyperlink w:anchor="bib3" w:history="1">
        <w:r w:rsidRPr="008E14B3">
          <w:rPr>
            <w:rStyle w:val="GrantNumber"/>
          </w:rPr>
          <w:t>3</w:t>
        </w:r>
      </w:hyperlink>
      <w:r w:rsidRPr="008E14B3">
        <w:rPr>
          <w:rStyle w:val="GrantNumber"/>
        </w:rPr>
        <w:t>]</w:t>
      </w:r>
      <w:r>
        <w:t xml:space="preserve">, the authors are trying to solve in identifying the air temperature in a wider and lager area with a wider range of temperature. They are using DHT22 Sensors which is used to collect data of the temperature which range is from 0 to 125+ degree Celsius. The sensor that they are using is expensive but works accurately and have better specifications. I came to a conclusion to try and use the alternative. The DHT11 Sensor is the alternative and low spec version of the DHT22. This sensor is enough to cover and collect temperature data in a room and it is a lot cheaper than DHT22 Sensor. In </w:t>
      </w:r>
      <w:r w:rsidRPr="008E14B3">
        <w:rPr>
          <w:rStyle w:val="GrantNumber"/>
        </w:rPr>
        <w:t>[</w:t>
      </w:r>
      <w:hyperlink w:anchor="bib2" w:history="1">
        <w:r w:rsidRPr="008E14B3">
          <w:rPr>
            <w:rStyle w:val="GrantNumber"/>
          </w:rPr>
          <w:t>2</w:t>
        </w:r>
      </w:hyperlink>
      <w:r w:rsidRPr="008E14B3">
        <w:rPr>
          <w:rStyle w:val="GrantNumber"/>
        </w:rPr>
        <w:t>][3],</w:t>
      </w:r>
      <w:r>
        <w:t xml:space="preserve"> the projects used with the same LCD, RGB Backlight LCD – 16x2”. In </w:t>
      </w:r>
      <w:r w:rsidRPr="008E14B3">
        <w:rPr>
          <w:rStyle w:val="GrantNumber"/>
        </w:rPr>
        <w:t>[</w:t>
      </w:r>
      <w:hyperlink w:anchor="bib3" w:history="1">
        <w:r w:rsidRPr="008E14B3">
          <w:rPr>
            <w:rStyle w:val="GrantNumber"/>
          </w:rPr>
          <w:t>3</w:t>
        </w:r>
      </w:hyperlink>
      <w:r w:rsidRPr="008E14B3">
        <w:rPr>
          <w:rStyle w:val="GrantNumber"/>
        </w:rPr>
        <w:t>]</w:t>
      </w:r>
      <w:r w:rsidRPr="008E14B3">
        <w:t>,</w:t>
      </w:r>
      <w:r>
        <w:t xml:space="preserve"> the algorithm is coded in the Arduino IDE. The authors designed and implanted a humidity monitor using only a computer to monitor and view the data collected from the sensors. To start the project, they added a library file to the Arduino IDE which will help to code the system and you can find it in github, MFRC library.</w:t>
      </w:r>
    </w:p>
    <w:p w14:paraId="61569EA3" w14:textId="09295704" w:rsidR="001142BA" w:rsidRDefault="00F77A79" w:rsidP="001142BA">
      <w:pPr>
        <w:pStyle w:val="Head1"/>
      </w:pPr>
      <w:r>
        <w:t>Proposed Methodology</w:t>
      </w:r>
    </w:p>
    <w:p w14:paraId="042E2ABC" w14:textId="1DFEC0BC" w:rsidR="00F77A79" w:rsidRDefault="00F77A79" w:rsidP="00EE02EF">
      <w:pPr>
        <w:pStyle w:val="Para"/>
        <w:jc w:val="both"/>
      </w:pPr>
      <w:r>
        <w:t xml:space="preserve">This project will be using a few electronic components. All electronic components to be used in this study are listed in </w:t>
      </w:r>
      <w:hyperlink w:anchor="tb1" w:history="1">
        <w:r w:rsidR="00C0380A" w:rsidRPr="00C0380A">
          <w:rPr>
            <w:rStyle w:val="Hyperlink"/>
          </w:rPr>
          <w:t>table 1</w:t>
        </w:r>
      </w:hyperlink>
      <w:r w:rsidR="00C0380A" w:rsidRPr="00C0380A">
        <w:t>.</w:t>
      </w:r>
      <w:r>
        <w:t xml:space="preserve"> The major components will be described and explained in the content of this chapter along with the block diagram shown in </w:t>
      </w:r>
      <w:hyperlink w:anchor="fig1" w:history="1">
        <w:r w:rsidR="00C0380A" w:rsidRPr="00C0380A">
          <w:rPr>
            <w:rStyle w:val="Hyperlink"/>
          </w:rPr>
          <w:t>figure 1</w:t>
        </w:r>
      </w:hyperlink>
      <w:r>
        <w:t xml:space="preserve">, circuit diagram shown in </w:t>
      </w:r>
      <w:hyperlink w:anchor="fig2" w:history="1">
        <w:bookmarkStart w:id="1" w:name="tablewithnocheck"/>
        <w:r w:rsidR="00C0380A" w:rsidRPr="00C0380A">
          <w:rPr>
            <w:rStyle w:val="Hyperlink"/>
          </w:rPr>
          <w:t>figure 2</w:t>
        </w:r>
        <w:bookmarkEnd w:id="1"/>
      </w:hyperlink>
      <w:r>
        <w:t>, used for the digital prototype of this project and constructed code used in Arduino to manipulate the data gathered in the sensor.</w:t>
      </w:r>
    </w:p>
    <w:p w14:paraId="5134C0E4" w14:textId="32FB842B" w:rsidR="00A85A33" w:rsidRPr="00A85A33" w:rsidRDefault="00A85A33" w:rsidP="00EE02EF"/>
    <w:p w14:paraId="760A224F" w14:textId="7943A9F9" w:rsidR="00A85A33" w:rsidRPr="00A85A33" w:rsidRDefault="00A85A33" w:rsidP="00A85A33"/>
    <w:p w14:paraId="33DC9F42" w14:textId="48861970" w:rsidR="00A85A33" w:rsidRPr="00A85A33" w:rsidRDefault="00A85A33" w:rsidP="00A85A33"/>
    <w:p w14:paraId="5B8AA791" w14:textId="590A8E0C" w:rsidR="00A85A33" w:rsidRPr="00A85A33" w:rsidRDefault="00A85A33" w:rsidP="00A85A33"/>
    <w:p w14:paraId="04F84365" w14:textId="47643B3D" w:rsidR="00A85A33" w:rsidRPr="00A85A33" w:rsidRDefault="00A85A33" w:rsidP="00A85A33"/>
    <w:p w14:paraId="6B416834" w14:textId="23D26924" w:rsidR="00A85A33" w:rsidRPr="00A85A33" w:rsidRDefault="00A85A33" w:rsidP="00A85A33"/>
    <w:p w14:paraId="5A185EAC" w14:textId="1E89D913" w:rsidR="00A85A33" w:rsidRPr="00A85A33" w:rsidRDefault="00A85A33" w:rsidP="00A85A33"/>
    <w:p w14:paraId="29596A99" w14:textId="1D5D0EC7" w:rsidR="00A85A33" w:rsidRPr="00A85A33" w:rsidRDefault="00A85A33" w:rsidP="00A85A33"/>
    <w:p w14:paraId="160CAD74" w14:textId="17A0962B" w:rsidR="00A85A33" w:rsidRDefault="00A85A33" w:rsidP="00A85A33"/>
    <w:p w14:paraId="06ADC0C6" w14:textId="77777777" w:rsidR="00A85A33" w:rsidRPr="00A85A33" w:rsidRDefault="00A85A33" w:rsidP="00A85A33"/>
    <w:p w14:paraId="22B5287C" w14:textId="5AB27C17" w:rsidR="00A85A33" w:rsidRPr="00A85A33" w:rsidRDefault="00A85A33" w:rsidP="00A85A33"/>
    <w:p w14:paraId="0C4F51E7" w14:textId="5F00BC71" w:rsidR="00A85A33" w:rsidRDefault="00A85A33" w:rsidP="00A85A33"/>
    <w:p w14:paraId="3A4A34A9" w14:textId="77777777" w:rsidR="00A37FCA" w:rsidRPr="00A85A33" w:rsidRDefault="00A37FCA" w:rsidP="00A85A33"/>
    <w:p w14:paraId="3CE0BED8" w14:textId="61658F3B" w:rsidR="00A85A33" w:rsidRPr="00A85A33" w:rsidRDefault="00A85A33" w:rsidP="00A85A33"/>
    <w:p w14:paraId="1034AE17" w14:textId="77777777" w:rsidR="00A85A33" w:rsidRPr="00A85A33" w:rsidRDefault="00A85A33" w:rsidP="00A85A33"/>
    <w:p w14:paraId="26A07C5E" w14:textId="75EBC78F" w:rsidR="00F77A79" w:rsidRDefault="00F77A79" w:rsidP="00C0380A">
      <w:pPr>
        <w:pStyle w:val="Head2"/>
      </w:pPr>
      <w:r>
        <w:lastRenderedPageBreak/>
        <w:t>Hardware Overview</w:t>
      </w:r>
    </w:p>
    <w:p w14:paraId="7153AFA2" w14:textId="77777777" w:rsidR="00A85A33" w:rsidRPr="00A37FCA" w:rsidRDefault="00A85A33" w:rsidP="00A37FCA"/>
    <w:p w14:paraId="27932849" w14:textId="3E123A20" w:rsidR="00F77A79" w:rsidRDefault="00F77A79" w:rsidP="00EE02EF">
      <w:pPr>
        <w:pStyle w:val="ParaContinue"/>
        <w:jc w:val="both"/>
      </w:pPr>
      <w:r>
        <w:rPr>
          <w:b/>
          <w:bCs/>
        </w:rPr>
        <w:t>Arduino Uno:</w:t>
      </w:r>
      <w:r>
        <w:t xml:space="preserve"> The Arduino UNO R3 is frequently used</w:t>
      </w:r>
      <w:hyperlink r:id="rId10" w:tgtFrame="_blank" w:history="1">
        <w:r w:rsidRPr="00174666">
          <w:rPr>
            <w:rStyle w:val="Hyperlink"/>
            <w:color w:val="auto"/>
            <w:u w:val="none"/>
          </w:rPr>
          <w:t> microcontroller board</w:t>
        </w:r>
      </w:hyperlink>
      <w:r>
        <w:t> in the family of an Arduino. This is the latest third version of an Arduino board and released in the year 2011. The main advantage of this board is if we make a mistake, we can change the microcontroller on the board. The main features of this board mainly include, it is available in DIP (dual-inline-package), detachable and ATmega328 microcontroller. The programming of this board can easily be loaded by using an Arduino computer program. This board has huge support from the Arduino community, which will make a very simple way to start working in embedded electronics, and many more applications.</w:t>
      </w:r>
    </w:p>
    <w:p w14:paraId="5C4CC15A" w14:textId="77777777" w:rsidR="00A85A33" w:rsidRPr="00A37FCA" w:rsidRDefault="00A85A33" w:rsidP="00EE02EF"/>
    <w:p w14:paraId="141800F6" w14:textId="25AF3195" w:rsidR="00F77A79" w:rsidRDefault="00F77A79" w:rsidP="00EE02EF">
      <w:pPr>
        <w:pStyle w:val="ParaContinue"/>
        <w:jc w:val="both"/>
      </w:pPr>
      <w:r>
        <w:rPr>
          <w:b/>
          <w:bCs/>
        </w:rPr>
        <w:t>DHT11 Temperature – Humidity Sensor:</w:t>
      </w:r>
      <w:r>
        <w:t xml:space="preserve"> The DHT11 is a basic, ultra – low – cost digital temperature and humidity sensor. It uses a capacitive humidity sensor and a thermistor to measure the surrounding air, and spits out a digital signal on the data pin. It’s fairly simple to use, but requires careful timing to grab data. You can get data from it once every 2 seconds, so when using the library from Adafruit, sensor readings can be up to 2 seconds old.</w:t>
      </w:r>
    </w:p>
    <w:p w14:paraId="4D0DD641" w14:textId="77777777" w:rsidR="00A85A33" w:rsidRPr="00A37FCA" w:rsidRDefault="00A85A33" w:rsidP="00EE02EF"/>
    <w:p w14:paraId="33DD355D" w14:textId="05F4989F" w:rsidR="008A7C39" w:rsidRDefault="00F77A79" w:rsidP="00EE02EF">
      <w:pPr>
        <w:pStyle w:val="ParaContinue"/>
        <w:jc w:val="both"/>
      </w:pPr>
      <w:r>
        <w:rPr>
          <w:b/>
          <w:bCs/>
        </w:rPr>
        <w:t>Standard LCD 16x2:</w:t>
      </w:r>
      <w:r>
        <w:t xml:space="preserve"> Standard HD44780 LCDs are useful for creating standalone projects. It has a display of 16 characters with 2 rows. The LCD can be fully controlled with only 6 digital lines with built in character support sets like English and Japanese. It can display temperature, time or any project that requires simple display.</w:t>
      </w:r>
    </w:p>
    <w:p w14:paraId="138FC2B0" w14:textId="77777777" w:rsidR="00A85A33" w:rsidRPr="00A37FCA" w:rsidRDefault="00A85A33" w:rsidP="00A37FCA"/>
    <w:p w14:paraId="1BD6DB7C" w14:textId="10DA62FE" w:rsidR="008A7C39" w:rsidRDefault="008A7C39" w:rsidP="00C0380A">
      <w:pPr>
        <w:pStyle w:val="Head2"/>
      </w:pPr>
      <w:r>
        <w:t>Components</w:t>
      </w:r>
    </w:p>
    <w:p w14:paraId="2B0E04C3" w14:textId="3AD12D92" w:rsidR="00A85A33" w:rsidRPr="00A85A33" w:rsidRDefault="008A7C39" w:rsidP="00A85A33">
      <w:pPr>
        <w:pStyle w:val="TableCaption"/>
        <w:rPr>
          <w:bCs/>
        </w:rPr>
      </w:pPr>
      <w:bookmarkStart w:id="2" w:name="tb1"/>
      <w:r w:rsidRPr="008E14B3">
        <w:rPr>
          <w:rStyle w:val="Label"/>
          <w:color w:val="0000FF"/>
        </w:rPr>
        <w:t>Table 1:</w:t>
      </w:r>
      <w:r>
        <w:rPr>
          <w:bCs/>
          <w:color w:val="4472C4" w:themeColor="accent5"/>
        </w:rPr>
        <w:t xml:space="preserve"> </w:t>
      </w:r>
      <w:bookmarkEnd w:id="2"/>
      <w:r>
        <w:rPr>
          <w:bCs/>
        </w:rPr>
        <w:t>Lists of components used in the study</w:t>
      </w:r>
    </w:p>
    <w:tbl>
      <w:tblPr>
        <w:tblStyle w:val="TableGrid"/>
        <w:tblW w:w="0" w:type="auto"/>
        <w:tblInd w:w="360" w:type="dxa"/>
        <w:tblLook w:val="04A0" w:firstRow="1" w:lastRow="0" w:firstColumn="1" w:lastColumn="0" w:noHBand="0" w:noVBand="1"/>
      </w:tblPr>
      <w:tblGrid>
        <w:gridCol w:w="4193"/>
        <w:gridCol w:w="4197"/>
      </w:tblGrid>
      <w:tr w:rsidR="00D63AF7" w14:paraId="57031E25" w14:textId="77777777" w:rsidTr="00D63AF7">
        <w:tc>
          <w:tcPr>
            <w:tcW w:w="4193" w:type="dxa"/>
            <w:tcBorders>
              <w:top w:val="single" w:sz="4" w:space="0" w:color="auto"/>
              <w:left w:val="single" w:sz="4" w:space="0" w:color="auto"/>
              <w:bottom w:val="single" w:sz="2" w:space="0" w:color="auto"/>
              <w:right w:val="single" w:sz="4" w:space="0" w:color="auto"/>
            </w:tcBorders>
            <w:shd w:val="clear" w:color="auto" w:fill="D9D9D9"/>
          </w:tcPr>
          <w:p w14:paraId="72E125C7" w14:textId="5EC4E8EB" w:rsidR="00D63AF7" w:rsidRDefault="00D63AF7" w:rsidP="008E14B3">
            <w:pPr>
              <w:pStyle w:val="ParaContinue"/>
            </w:pPr>
            <w:r>
              <w:t>Components</w:t>
            </w:r>
          </w:p>
        </w:tc>
        <w:tc>
          <w:tcPr>
            <w:tcW w:w="4197" w:type="dxa"/>
            <w:tcBorders>
              <w:top w:val="single" w:sz="4" w:space="0" w:color="auto"/>
              <w:left w:val="single" w:sz="4" w:space="0" w:color="auto"/>
              <w:bottom w:val="single" w:sz="2" w:space="0" w:color="auto"/>
              <w:right w:val="single" w:sz="4" w:space="0" w:color="auto"/>
            </w:tcBorders>
            <w:shd w:val="clear" w:color="auto" w:fill="D9D9D9"/>
          </w:tcPr>
          <w:p w14:paraId="42732945" w14:textId="77777777" w:rsidR="00D63AF7" w:rsidRDefault="00D63AF7" w:rsidP="008E14B3">
            <w:pPr>
              <w:pStyle w:val="ParaContinue"/>
            </w:pPr>
          </w:p>
        </w:tc>
      </w:tr>
      <w:tr w:rsidR="008A7C39" w14:paraId="6175FF4A" w14:textId="77777777" w:rsidTr="00D63AF7">
        <w:tc>
          <w:tcPr>
            <w:tcW w:w="4193" w:type="dxa"/>
            <w:tcBorders>
              <w:top w:val="single" w:sz="2" w:space="0" w:color="auto"/>
              <w:left w:val="single" w:sz="4" w:space="0" w:color="auto"/>
              <w:bottom w:val="single" w:sz="4" w:space="0" w:color="auto"/>
              <w:right w:val="single" w:sz="4" w:space="0" w:color="auto"/>
            </w:tcBorders>
            <w:hideMark/>
          </w:tcPr>
          <w:p w14:paraId="7D28923D" w14:textId="6D276BE8" w:rsidR="008D58C7" w:rsidRDefault="008A7C39" w:rsidP="008E14B3">
            <w:pPr>
              <w:pStyle w:val="ParaContinue"/>
            </w:pPr>
            <w:r>
              <w:t>Arduino Uno</w:t>
            </w:r>
          </w:p>
        </w:tc>
        <w:tc>
          <w:tcPr>
            <w:tcW w:w="4197" w:type="dxa"/>
            <w:tcBorders>
              <w:top w:val="single" w:sz="2" w:space="0" w:color="auto"/>
              <w:left w:val="single" w:sz="4" w:space="0" w:color="auto"/>
              <w:bottom w:val="single" w:sz="4" w:space="0" w:color="auto"/>
              <w:right w:val="single" w:sz="4" w:space="0" w:color="auto"/>
            </w:tcBorders>
            <w:hideMark/>
          </w:tcPr>
          <w:p w14:paraId="187F29DF" w14:textId="77777777" w:rsidR="008A7C39" w:rsidRDefault="008A7C39" w:rsidP="008E14B3">
            <w:pPr>
              <w:pStyle w:val="ParaContinue"/>
            </w:pPr>
            <w:r>
              <w:t>DHT11 Sensor</w:t>
            </w:r>
          </w:p>
        </w:tc>
      </w:tr>
      <w:tr w:rsidR="008A7C39" w14:paraId="738A69AF" w14:textId="77777777" w:rsidTr="008A7C39">
        <w:tc>
          <w:tcPr>
            <w:tcW w:w="4193" w:type="dxa"/>
            <w:tcBorders>
              <w:top w:val="single" w:sz="4" w:space="0" w:color="auto"/>
              <w:left w:val="single" w:sz="4" w:space="0" w:color="auto"/>
              <w:bottom w:val="single" w:sz="4" w:space="0" w:color="auto"/>
              <w:right w:val="single" w:sz="4" w:space="0" w:color="auto"/>
            </w:tcBorders>
            <w:hideMark/>
          </w:tcPr>
          <w:p w14:paraId="06CFAB54" w14:textId="77777777" w:rsidR="008A7C39" w:rsidRDefault="008A7C39" w:rsidP="008E14B3">
            <w:pPr>
              <w:pStyle w:val="ParaContinue"/>
            </w:pPr>
            <w:r>
              <w:t>Standard LCD 16x2</w:t>
            </w:r>
          </w:p>
        </w:tc>
        <w:tc>
          <w:tcPr>
            <w:tcW w:w="4197" w:type="dxa"/>
            <w:tcBorders>
              <w:top w:val="single" w:sz="4" w:space="0" w:color="auto"/>
              <w:left w:val="single" w:sz="4" w:space="0" w:color="auto"/>
              <w:bottom w:val="single" w:sz="4" w:space="0" w:color="auto"/>
              <w:right w:val="single" w:sz="4" w:space="0" w:color="auto"/>
            </w:tcBorders>
            <w:hideMark/>
          </w:tcPr>
          <w:p w14:paraId="67EC6924" w14:textId="6999C3D2" w:rsidR="008A7C39" w:rsidRDefault="008A7C39" w:rsidP="008E14B3">
            <w:pPr>
              <w:pStyle w:val="ParaContinue"/>
            </w:pPr>
            <w:r>
              <w:t>4.7k ohm Resistor</w:t>
            </w:r>
          </w:p>
        </w:tc>
      </w:tr>
      <w:tr w:rsidR="008A7C39" w14:paraId="1298C6AD" w14:textId="77777777" w:rsidTr="008A7C39">
        <w:tc>
          <w:tcPr>
            <w:tcW w:w="4193" w:type="dxa"/>
            <w:tcBorders>
              <w:top w:val="single" w:sz="4" w:space="0" w:color="auto"/>
              <w:left w:val="single" w:sz="4" w:space="0" w:color="auto"/>
              <w:bottom w:val="single" w:sz="4" w:space="0" w:color="auto"/>
              <w:right w:val="single" w:sz="4" w:space="0" w:color="auto"/>
            </w:tcBorders>
            <w:hideMark/>
          </w:tcPr>
          <w:p w14:paraId="20055616" w14:textId="77777777" w:rsidR="008A7C39" w:rsidRDefault="008A7C39" w:rsidP="008E14B3">
            <w:pPr>
              <w:pStyle w:val="ParaContinue"/>
            </w:pPr>
            <w:r>
              <w:t>10k ohm Variable Resistor</w:t>
            </w:r>
          </w:p>
        </w:tc>
        <w:tc>
          <w:tcPr>
            <w:tcW w:w="4197" w:type="dxa"/>
            <w:tcBorders>
              <w:top w:val="single" w:sz="4" w:space="0" w:color="auto"/>
              <w:left w:val="single" w:sz="4" w:space="0" w:color="auto"/>
              <w:bottom w:val="single" w:sz="4" w:space="0" w:color="auto"/>
              <w:right w:val="single" w:sz="4" w:space="0" w:color="auto"/>
            </w:tcBorders>
            <w:hideMark/>
          </w:tcPr>
          <w:p w14:paraId="07C4590C" w14:textId="77777777" w:rsidR="008A7C39" w:rsidRDefault="008A7C39" w:rsidP="008E14B3">
            <w:pPr>
              <w:pStyle w:val="ParaContinue"/>
            </w:pPr>
            <w:r>
              <w:t>330ohm Resistor</w:t>
            </w:r>
          </w:p>
        </w:tc>
      </w:tr>
      <w:tr w:rsidR="008A7C39" w14:paraId="1E7B5D76" w14:textId="77777777" w:rsidTr="008A7C39">
        <w:tc>
          <w:tcPr>
            <w:tcW w:w="4193" w:type="dxa"/>
            <w:tcBorders>
              <w:top w:val="single" w:sz="4" w:space="0" w:color="auto"/>
              <w:left w:val="single" w:sz="4" w:space="0" w:color="auto"/>
              <w:bottom w:val="single" w:sz="4" w:space="0" w:color="auto"/>
              <w:right w:val="single" w:sz="4" w:space="0" w:color="auto"/>
            </w:tcBorders>
            <w:hideMark/>
          </w:tcPr>
          <w:p w14:paraId="0A0A9FDC" w14:textId="77777777" w:rsidR="008A7C39" w:rsidRDefault="008A7C39" w:rsidP="008E14B3">
            <w:pPr>
              <w:pStyle w:val="ParaContinue"/>
            </w:pPr>
            <w:r>
              <w:t>Jumper Wires</w:t>
            </w:r>
          </w:p>
        </w:tc>
        <w:tc>
          <w:tcPr>
            <w:tcW w:w="4197" w:type="dxa"/>
            <w:tcBorders>
              <w:top w:val="single" w:sz="4" w:space="0" w:color="auto"/>
              <w:left w:val="single" w:sz="4" w:space="0" w:color="auto"/>
              <w:bottom w:val="single" w:sz="4" w:space="0" w:color="auto"/>
              <w:right w:val="single" w:sz="4" w:space="0" w:color="auto"/>
            </w:tcBorders>
            <w:hideMark/>
          </w:tcPr>
          <w:p w14:paraId="54A37990" w14:textId="77777777" w:rsidR="008A7C39" w:rsidRDefault="008A7C39" w:rsidP="008E14B3">
            <w:pPr>
              <w:pStyle w:val="ParaContinue"/>
            </w:pPr>
            <w:r>
              <w:t>Prototype Board</w:t>
            </w:r>
          </w:p>
        </w:tc>
      </w:tr>
    </w:tbl>
    <w:p w14:paraId="6A37C346" w14:textId="77777777" w:rsidR="008D58C7" w:rsidRDefault="008A7C39" w:rsidP="008D58C7">
      <w:pPr>
        <w:pStyle w:val="Head2"/>
      </w:pPr>
      <w:r>
        <w:lastRenderedPageBreak/>
        <w:t>Block Diagra</w:t>
      </w:r>
      <w:bookmarkStart w:id="3" w:name="SC1"/>
      <w:r w:rsidR="008D58C7">
        <w:t>m</w:t>
      </w:r>
    </w:p>
    <w:p w14:paraId="07559F06" w14:textId="40AB16B1" w:rsidR="008D58C7" w:rsidRPr="008D58C7" w:rsidRDefault="008D58C7" w:rsidP="008D58C7">
      <w:pPr>
        <w:pStyle w:val="Image"/>
        <w:jc w:val="center"/>
      </w:pPr>
      <w:r>
        <w:rPr>
          <w:noProof/>
          <w:lang w:val="en-PH" w:eastAsia="en-PH"/>
        </w:rPr>
        <w:drawing>
          <wp:inline distT="0" distB="0" distL="0" distR="0" wp14:anchorId="6EFA55E5" wp14:editId="2BBB267C">
            <wp:extent cx="3695007" cy="2489662"/>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 Diagram.jpg"/>
                    <pic:cNvPicPr/>
                  </pic:nvPicPr>
                  <pic:blipFill>
                    <a:blip r:embed="rId11">
                      <a:extLst>
                        <a:ext uri="{28A0092B-C50C-407E-A947-70E740481C1C}">
                          <a14:useLocalDpi xmlns:a14="http://schemas.microsoft.com/office/drawing/2010/main" val="0"/>
                        </a:ext>
                      </a:extLst>
                    </a:blip>
                    <a:stretch>
                      <a:fillRect/>
                    </a:stretch>
                  </pic:blipFill>
                  <pic:spPr>
                    <a:xfrm>
                      <a:off x="0" y="0"/>
                      <a:ext cx="3695007" cy="2489662"/>
                    </a:xfrm>
                    <a:prstGeom prst="rect">
                      <a:avLst/>
                    </a:prstGeom>
                  </pic:spPr>
                </pic:pic>
              </a:graphicData>
            </a:graphic>
          </wp:inline>
        </w:drawing>
      </w:r>
      <w:bookmarkEnd w:id="3"/>
    </w:p>
    <w:p w14:paraId="6BD6EEF3" w14:textId="73B2CBC8" w:rsidR="008A7C39" w:rsidRPr="000B44C8" w:rsidRDefault="008D58C7" w:rsidP="008D58C7">
      <w:pPr>
        <w:pStyle w:val="FigureCaption"/>
        <w:rPr>
          <w:rStyle w:val="Hyperlink"/>
          <w:color w:val="auto"/>
          <w:u w:val="none"/>
        </w:rPr>
      </w:pPr>
      <w:bookmarkStart w:id="4" w:name="fig1"/>
      <w:r w:rsidRPr="008E14B3">
        <w:rPr>
          <w:rStyle w:val="Label"/>
          <w:color w:val="0000FF"/>
        </w:rPr>
        <w:t>Figure 1:</w:t>
      </w:r>
      <w:bookmarkEnd w:id="4"/>
      <w:r>
        <w:t xml:space="preserve"> Block Diagram Arduino Based Humidity Tracker Using DHT11 Sensor</w:t>
      </w:r>
    </w:p>
    <w:p w14:paraId="51C998DC" w14:textId="5C4A7C10" w:rsidR="00A85A33" w:rsidRDefault="008A7C39" w:rsidP="003A0316">
      <w:pPr>
        <w:pStyle w:val="Head2"/>
      </w:pPr>
      <w:r>
        <w:t>Circuit Diagram</w:t>
      </w:r>
    </w:p>
    <w:p w14:paraId="30866B0C" w14:textId="7AFA21F1" w:rsidR="008D58C7" w:rsidRPr="008D58C7" w:rsidRDefault="008D58C7" w:rsidP="008D58C7">
      <w:pPr>
        <w:pStyle w:val="Image"/>
        <w:jc w:val="center"/>
      </w:pPr>
      <w:r>
        <w:rPr>
          <w:noProof/>
          <w:lang w:val="en-PH" w:eastAsia="en-PH"/>
        </w:rPr>
        <w:drawing>
          <wp:inline distT="0" distB="0" distL="0" distR="0" wp14:anchorId="0DFDE3C8" wp14:editId="7EA59CC1">
            <wp:extent cx="3408218" cy="281801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rcuit Diagram.jpg"/>
                    <pic:cNvPicPr/>
                  </pic:nvPicPr>
                  <pic:blipFill>
                    <a:blip r:embed="rId12">
                      <a:extLst>
                        <a:ext uri="{28A0092B-C50C-407E-A947-70E740481C1C}">
                          <a14:useLocalDpi xmlns:a14="http://schemas.microsoft.com/office/drawing/2010/main" val="0"/>
                        </a:ext>
                      </a:extLst>
                    </a:blip>
                    <a:stretch>
                      <a:fillRect/>
                    </a:stretch>
                  </pic:blipFill>
                  <pic:spPr>
                    <a:xfrm>
                      <a:off x="0" y="0"/>
                      <a:ext cx="3408218" cy="2818015"/>
                    </a:xfrm>
                    <a:prstGeom prst="rect">
                      <a:avLst/>
                    </a:prstGeom>
                  </pic:spPr>
                </pic:pic>
              </a:graphicData>
            </a:graphic>
          </wp:inline>
        </w:drawing>
      </w:r>
    </w:p>
    <w:p w14:paraId="3BB647D0" w14:textId="050A06B7" w:rsidR="008A7C39" w:rsidRDefault="008D58C7" w:rsidP="008D58C7">
      <w:pPr>
        <w:pStyle w:val="FigureCaption"/>
      </w:pPr>
      <w:bookmarkStart w:id="5" w:name="fig2"/>
      <w:r w:rsidRPr="008E14B3">
        <w:rPr>
          <w:rStyle w:val="Label"/>
          <w:color w:val="0000FF"/>
        </w:rPr>
        <w:t>Figure 2:</w:t>
      </w:r>
      <w:bookmarkEnd w:id="5"/>
      <w:r>
        <w:t xml:space="preserve"> Circuit Diagram Arduino Unp R3, LCD 16x2, DHT11 Sensor, Trim Pots, 2 Resistors</w:t>
      </w:r>
    </w:p>
    <w:p w14:paraId="6CB05898" w14:textId="77777777" w:rsidR="008D58C7" w:rsidRPr="008D58C7" w:rsidRDefault="008D58C7" w:rsidP="008D58C7"/>
    <w:p w14:paraId="28E2214F" w14:textId="3F554AFE" w:rsidR="008A7C39" w:rsidRDefault="008A7C39" w:rsidP="00C0380A">
      <w:pPr>
        <w:pStyle w:val="Head2"/>
      </w:pPr>
      <w:r>
        <w:lastRenderedPageBreak/>
        <w:t>Important C</w:t>
      </w:r>
      <w:r w:rsidR="008D58C7">
        <w:t>ode</w:t>
      </w:r>
    </w:p>
    <w:p w14:paraId="6B85EC9B" w14:textId="5B632A8E" w:rsidR="009D46B4" w:rsidRDefault="009D46B4" w:rsidP="008E14B3">
      <w:pPr>
        <w:pStyle w:val="Para"/>
      </w:pPr>
      <w:r>
        <w:t>Arduino IDE code</w:t>
      </w:r>
    </w:p>
    <w:p w14:paraId="0664732A" w14:textId="77777777" w:rsidR="009D46B4" w:rsidRPr="00A37FCA" w:rsidRDefault="009D46B4" w:rsidP="00A37FCA"/>
    <w:p w14:paraId="0BD2DEC3" w14:textId="33F10CF2" w:rsidR="009D46B4" w:rsidRDefault="003A0316" w:rsidP="003A0316">
      <w:pPr>
        <w:pStyle w:val="Extract"/>
      </w:pPr>
      <w:r>
        <w:t>}</w:t>
      </w:r>
    </w:p>
    <w:p w14:paraId="33B89A69" w14:textId="01A1EC07" w:rsidR="009D46B4" w:rsidRDefault="003A0316" w:rsidP="003A0316">
      <w:pPr>
        <w:pStyle w:val="Extract"/>
      </w:pPr>
      <w:r>
        <w:t>temperature[7]     = Temp / 10 + 48;</w:t>
      </w:r>
    </w:p>
    <w:p w14:paraId="4C087121" w14:textId="0CEA6419" w:rsidR="009D46B4" w:rsidRDefault="003A0316" w:rsidP="003A0316">
      <w:pPr>
        <w:pStyle w:val="Extract"/>
      </w:pPr>
      <w:r>
        <w:t>temperature[8]     = Temp % 10 + 48;</w:t>
      </w:r>
    </w:p>
    <w:p w14:paraId="7AE8E7A9" w14:textId="3F274684" w:rsidR="009D46B4" w:rsidRDefault="003A0316" w:rsidP="003A0316">
      <w:pPr>
        <w:pStyle w:val="Extract"/>
      </w:pPr>
      <w:r>
        <w:t>temperature[11]    = 223;</w:t>
      </w:r>
    </w:p>
    <w:p w14:paraId="540C3514" w14:textId="6A221249" w:rsidR="009D46B4" w:rsidRDefault="003A0316" w:rsidP="003A0316">
      <w:pPr>
        <w:pStyle w:val="Extract"/>
      </w:pPr>
      <w:r>
        <w:t>humidity[7]        = RH / 10 + 48;</w:t>
      </w:r>
    </w:p>
    <w:p w14:paraId="735D35AD" w14:textId="09C6F8BA" w:rsidR="009D46B4" w:rsidRDefault="003A0316" w:rsidP="003A0316">
      <w:pPr>
        <w:pStyle w:val="Extract"/>
      </w:pPr>
      <w:r>
        <w:t>humidity[8]        = RH % 10 + 48;</w:t>
      </w:r>
    </w:p>
    <w:p w14:paraId="59E11FE3" w14:textId="44691FF9" w:rsidR="009D46B4" w:rsidRDefault="003A0316" w:rsidP="003A0316">
      <w:pPr>
        <w:pStyle w:val="Extract"/>
      </w:pPr>
      <w:r>
        <w:t>lcd.setCursor(0, 0);</w:t>
      </w:r>
    </w:p>
    <w:p w14:paraId="2C9132FD" w14:textId="32192816" w:rsidR="009D46B4" w:rsidRDefault="003A0316" w:rsidP="003A0316">
      <w:pPr>
        <w:pStyle w:val="Extract"/>
      </w:pPr>
      <w:r>
        <w:t>lcd.print(temperature);</w:t>
      </w:r>
    </w:p>
    <w:p w14:paraId="595DE07C" w14:textId="28900B6F" w:rsidR="009D46B4" w:rsidRDefault="003A0316" w:rsidP="003A0316">
      <w:pPr>
        <w:pStyle w:val="Extract"/>
      </w:pPr>
      <w:r>
        <w:t>lcd.setCursor(0, 1);</w:t>
      </w:r>
    </w:p>
    <w:p w14:paraId="0179E751" w14:textId="652E7889" w:rsidR="009D46B4" w:rsidRDefault="003A0316" w:rsidP="003A0316">
      <w:pPr>
        <w:pStyle w:val="Extract"/>
      </w:pPr>
      <w:r>
        <w:t>lcd.print(humidity);</w:t>
      </w:r>
    </w:p>
    <w:p w14:paraId="3CABC1FA" w14:textId="7753E4FB" w:rsidR="009D46B4" w:rsidRDefault="003A0316" w:rsidP="003A0316">
      <w:pPr>
        <w:pStyle w:val="Extract"/>
      </w:pPr>
      <w:r>
        <w:t>}</w:t>
      </w:r>
    </w:p>
    <w:p w14:paraId="27AEB354" w14:textId="7664F9C9" w:rsidR="008A7C39" w:rsidRPr="00A37FCA" w:rsidRDefault="008A7C39" w:rsidP="00A37FCA"/>
    <w:p w14:paraId="1ACF8563" w14:textId="4973B4E7" w:rsidR="00C0380A" w:rsidRPr="00A37FCA" w:rsidRDefault="00C0380A" w:rsidP="00A37FCA"/>
    <w:p w14:paraId="76EFE678" w14:textId="77777777" w:rsidR="00C0380A" w:rsidRPr="00A37FCA" w:rsidRDefault="00C0380A" w:rsidP="00A37FCA"/>
    <w:p w14:paraId="177AF186" w14:textId="503B5A71" w:rsidR="00C0380A" w:rsidRDefault="00C0380A" w:rsidP="00A37FCA"/>
    <w:p w14:paraId="100978A5" w14:textId="701F0F58" w:rsidR="00A37FCA" w:rsidRDefault="00A37FCA" w:rsidP="00A37FCA"/>
    <w:p w14:paraId="729C8D37" w14:textId="4CED6EE7" w:rsidR="00A37FCA" w:rsidRDefault="00A37FCA" w:rsidP="00A37FCA"/>
    <w:p w14:paraId="4BC47074" w14:textId="6852725D" w:rsidR="00A37FCA" w:rsidRDefault="00A37FCA" w:rsidP="00A37FCA"/>
    <w:p w14:paraId="3DFA57D1" w14:textId="1FECE6EF" w:rsidR="00A37FCA" w:rsidRDefault="00A37FCA" w:rsidP="00A37FCA"/>
    <w:p w14:paraId="5E64161F" w14:textId="140B158E" w:rsidR="00A37FCA" w:rsidRDefault="00A37FCA" w:rsidP="00A37FCA"/>
    <w:p w14:paraId="1BE0E6D0" w14:textId="3DDAD634" w:rsidR="008A7C39" w:rsidRDefault="003A0316" w:rsidP="003A0316">
      <w:pPr>
        <w:pStyle w:val="AppendixH1"/>
      </w:pPr>
      <w:r>
        <w:t>Appendices</w:t>
      </w:r>
    </w:p>
    <w:p w14:paraId="69C091D6" w14:textId="77777777" w:rsidR="00A47995" w:rsidRPr="00A47995" w:rsidRDefault="00A47995" w:rsidP="00A47995"/>
    <w:p w14:paraId="02CFD995" w14:textId="47933036" w:rsidR="00C0380A" w:rsidRDefault="003A0316" w:rsidP="003A0316">
      <w:pPr>
        <w:pStyle w:val="AckPara"/>
        <w:rPr>
          <w:b/>
        </w:rPr>
      </w:pPr>
      <w:r w:rsidRPr="008E14B3">
        <w:rPr>
          <w:rStyle w:val="Label"/>
          <w:color w:val="0000FF"/>
        </w:rPr>
        <w:t>ABHTUDS (Arduino)</w:t>
      </w:r>
      <w:r w:rsidRPr="00A47995">
        <w:rPr>
          <w:b/>
        </w:rPr>
        <w:t xml:space="preserve"> Sketch</w:t>
      </w:r>
    </w:p>
    <w:p w14:paraId="74AD69B2" w14:textId="77777777" w:rsidR="003A0316" w:rsidRPr="003A0316" w:rsidRDefault="003A0316" w:rsidP="003A0316"/>
    <w:p w14:paraId="47153DD1" w14:textId="6B58B019" w:rsidR="003A0316" w:rsidRPr="00A47995" w:rsidRDefault="003A0316" w:rsidP="003A0316">
      <w:pPr>
        <w:pStyle w:val="Extract"/>
        <w:rPr>
          <w:rStyle w:val="In-textcode"/>
        </w:rPr>
      </w:pPr>
      <w:bookmarkStart w:id="6" w:name="SC2"/>
      <w:bookmarkStart w:id="7" w:name="SC3"/>
      <w:r w:rsidRPr="00A47995">
        <w:rPr>
          <w:rStyle w:val="In-textcode"/>
        </w:rPr>
        <w:t>#include &lt;LiquidCrystal.h&gt;</w:t>
      </w:r>
    </w:p>
    <w:p w14:paraId="14F15A76" w14:textId="5B53CCD2" w:rsidR="003A0316" w:rsidRPr="00A47995" w:rsidRDefault="003A0316" w:rsidP="003A0316">
      <w:pPr>
        <w:pStyle w:val="Extract"/>
        <w:rPr>
          <w:rStyle w:val="In-textcode"/>
        </w:rPr>
      </w:pPr>
      <w:r w:rsidRPr="00A47995">
        <w:rPr>
          <w:rStyle w:val="In-textcode"/>
        </w:rPr>
        <w:t>#include &lt;DHT.h&gt;</w:t>
      </w:r>
    </w:p>
    <w:p w14:paraId="0A282B0D" w14:textId="0AB58D02" w:rsidR="003A0316" w:rsidRPr="00A47995" w:rsidRDefault="003A0316" w:rsidP="003A0316">
      <w:pPr>
        <w:pStyle w:val="Extract"/>
        <w:rPr>
          <w:rStyle w:val="In-textcode"/>
        </w:rPr>
      </w:pPr>
      <w:r w:rsidRPr="00A47995">
        <w:rPr>
          <w:rStyle w:val="In-textcode"/>
        </w:rPr>
        <w:t>#define DHTPIN 8</w:t>
      </w:r>
    </w:p>
    <w:p w14:paraId="42083E74" w14:textId="077F0DF5" w:rsidR="003A0316" w:rsidRPr="00A47995" w:rsidRDefault="003A0316" w:rsidP="003A0316">
      <w:pPr>
        <w:pStyle w:val="Extract"/>
        <w:rPr>
          <w:rStyle w:val="In-textcode"/>
        </w:rPr>
      </w:pPr>
      <w:r w:rsidRPr="00A47995">
        <w:rPr>
          <w:rStyle w:val="In-textcode"/>
        </w:rPr>
        <w:t>LiquidCrystal lcd(7, 6, 5, 4, 3, 2);</w:t>
      </w:r>
    </w:p>
    <w:p w14:paraId="5150D2D6" w14:textId="0FE8F05C" w:rsidR="003A0316" w:rsidRPr="00A47995" w:rsidRDefault="003A0316" w:rsidP="003A0316">
      <w:pPr>
        <w:pStyle w:val="Extract"/>
        <w:rPr>
          <w:rStyle w:val="In-textcode"/>
        </w:rPr>
      </w:pPr>
      <w:r w:rsidRPr="00A47995">
        <w:rPr>
          <w:rStyle w:val="In-textcode"/>
        </w:rPr>
        <w:t>#define DHTTYPE DHT11</w:t>
      </w:r>
    </w:p>
    <w:p w14:paraId="24B54EC2" w14:textId="71507BD4" w:rsidR="003A0316" w:rsidRPr="00A47995" w:rsidRDefault="003A0316" w:rsidP="003A0316">
      <w:pPr>
        <w:pStyle w:val="Extract"/>
        <w:rPr>
          <w:rStyle w:val="In-textcode"/>
        </w:rPr>
      </w:pPr>
      <w:r w:rsidRPr="00A47995">
        <w:rPr>
          <w:rStyle w:val="In-textcode"/>
        </w:rPr>
        <w:t>dht(DHTPIN, DHTTYPE);</w:t>
      </w:r>
    </w:p>
    <w:p w14:paraId="5A9B3B59" w14:textId="77777777" w:rsidR="003A0316" w:rsidRPr="00A47995" w:rsidRDefault="003A0316" w:rsidP="003A0316">
      <w:pPr>
        <w:rPr>
          <w:rStyle w:val="In-textcode"/>
        </w:rPr>
      </w:pPr>
    </w:p>
    <w:p w14:paraId="10409B21" w14:textId="1D317A13" w:rsidR="003A0316" w:rsidRPr="00A47995" w:rsidRDefault="003A0316" w:rsidP="003A0316">
      <w:pPr>
        <w:pStyle w:val="Extract"/>
        <w:rPr>
          <w:rStyle w:val="In-textcode"/>
        </w:rPr>
      </w:pPr>
      <w:r w:rsidRPr="00A47995">
        <w:rPr>
          <w:rStyle w:val="In-textcode"/>
        </w:rPr>
        <w:t>char temperature[] = “Temp = 00.0 C “;</w:t>
      </w:r>
    </w:p>
    <w:p w14:paraId="198BF3A4" w14:textId="0100A648" w:rsidR="003A0316" w:rsidRPr="00A47995" w:rsidRDefault="003A0316" w:rsidP="003A0316">
      <w:pPr>
        <w:pStyle w:val="Extract"/>
        <w:rPr>
          <w:rStyle w:val="In-textcode"/>
        </w:rPr>
      </w:pPr>
      <w:r w:rsidRPr="00A47995">
        <w:rPr>
          <w:rStyle w:val="In-textcode"/>
        </w:rPr>
        <w:t>char humidity[] = “RH = 00.0 % “;</w:t>
      </w:r>
    </w:p>
    <w:p w14:paraId="290EAC54" w14:textId="76C68D1D" w:rsidR="003A0316" w:rsidRPr="00A47995" w:rsidRDefault="003A0316" w:rsidP="003A0316">
      <w:pPr>
        <w:pStyle w:val="Extract"/>
        <w:rPr>
          <w:rStyle w:val="In-textcode"/>
        </w:rPr>
      </w:pPr>
      <w:r w:rsidRPr="00A47995">
        <w:rPr>
          <w:rStyle w:val="In-textcode"/>
        </w:rPr>
        <w:t>void setup() {</w:t>
      </w:r>
    </w:p>
    <w:p w14:paraId="32F5CC83" w14:textId="77777777" w:rsidR="003A0316" w:rsidRPr="00A47995" w:rsidRDefault="003A0316" w:rsidP="003A0316">
      <w:pPr>
        <w:rPr>
          <w:rStyle w:val="In-textcode"/>
        </w:rPr>
      </w:pPr>
    </w:p>
    <w:p w14:paraId="1AB387B2" w14:textId="01D58E24" w:rsidR="003A0316" w:rsidRPr="00A47995" w:rsidRDefault="003A0316" w:rsidP="003A0316">
      <w:pPr>
        <w:pStyle w:val="Extract"/>
        <w:rPr>
          <w:rStyle w:val="In-textcode"/>
        </w:rPr>
      </w:pPr>
      <w:r w:rsidRPr="00A47995">
        <w:rPr>
          <w:rStyle w:val="In-textcode"/>
        </w:rPr>
        <w:t>lcd.begin(16, 2);</w:t>
      </w:r>
    </w:p>
    <w:p w14:paraId="746983CA" w14:textId="469265E8" w:rsidR="003A0316" w:rsidRPr="00A47995" w:rsidRDefault="003A0316" w:rsidP="003A0316">
      <w:pPr>
        <w:pStyle w:val="Extract"/>
        <w:rPr>
          <w:rStyle w:val="In-textcode"/>
        </w:rPr>
      </w:pPr>
      <w:r w:rsidRPr="00A47995">
        <w:rPr>
          <w:rStyle w:val="In-textcode"/>
        </w:rPr>
        <w:t>dht.begin();}</w:t>
      </w:r>
    </w:p>
    <w:p w14:paraId="0EF1CB35" w14:textId="77777777" w:rsidR="003A0316" w:rsidRPr="00A47995" w:rsidRDefault="003A0316" w:rsidP="003A0316">
      <w:pPr>
        <w:rPr>
          <w:rStyle w:val="In-textcode"/>
        </w:rPr>
      </w:pPr>
    </w:p>
    <w:p w14:paraId="6D0D563D" w14:textId="68CC146A" w:rsidR="003A0316" w:rsidRPr="00A47995" w:rsidRDefault="003A0316" w:rsidP="003A0316">
      <w:pPr>
        <w:pStyle w:val="Extract"/>
        <w:rPr>
          <w:rStyle w:val="In-textcode"/>
        </w:rPr>
      </w:pPr>
      <w:r w:rsidRPr="00A47995">
        <w:rPr>
          <w:rStyle w:val="In-textcode"/>
        </w:rPr>
        <w:t>void loop() {</w:t>
      </w:r>
    </w:p>
    <w:p w14:paraId="33B265E3" w14:textId="2A0B9AA9" w:rsidR="003A0316" w:rsidRPr="00A47995" w:rsidRDefault="003A0316" w:rsidP="003A0316">
      <w:pPr>
        <w:pStyle w:val="Extract"/>
        <w:rPr>
          <w:rStyle w:val="In-textcode"/>
        </w:rPr>
      </w:pPr>
      <w:r w:rsidRPr="00A47995">
        <w:rPr>
          <w:rStyle w:val="In-textcode"/>
        </w:rPr>
        <w:t>delay(1000);</w:t>
      </w:r>
    </w:p>
    <w:p w14:paraId="5DFB7587" w14:textId="77777777" w:rsidR="003A0316" w:rsidRPr="00A47995" w:rsidRDefault="003A0316" w:rsidP="003A0316">
      <w:pPr>
        <w:rPr>
          <w:rStyle w:val="In-textcode"/>
        </w:rPr>
      </w:pPr>
    </w:p>
    <w:p w14:paraId="12D8A180" w14:textId="193CEA99" w:rsidR="003A0316" w:rsidRPr="00A47995" w:rsidRDefault="003A0316" w:rsidP="003A0316">
      <w:pPr>
        <w:pStyle w:val="Extract"/>
        <w:rPr>
          <w:rStyle w:val="In-textcode"/>
        </w:rPr>
      </w:pPr>
      <w:r w:rsidRPr="00A47995">
        <w:rPr>
          <w:rStyle w:val="In-textcode"/>
        </w:rPr>
        <w:t>byte RH = dht.readHumidity();</w:t>
      </w:r>
    </w:p>
    <w:p w14:paraId="1BB85CBB" w14:textId="105D48DE" w:rsidR="003A0316" w:rsidRPr="00A47995" w:rsidRDefault="003A0316" w:rsidP="003A0316">
      <w:pPr>
        <w:pStyle w:val="Extract"/>
        <w:rPr>
          <w:rStyle w:val="In-textcode"/>
        </w:rPr>
      </w:pPr>
      <w:r w:rsidRPr="00A47995">
        <w:rPr>
          <w:rStyle w:val="In-textcode"/>
        </w:rPr>
        <w:t>byte Temp = dht.readTemperature();</w:t>
      </w:r>
    </w:p>
    <w:p w14:paraId="0ACA3260" w14:textId="77777777" w:rsidR="003A0316" w:rsidRPr="00A47995" w:rsidRDefault="003A0316" w:rsidP="003A0316">
      <w:pPr>
        <w:rPr>
          <w:rStyle w:val="In-textcode"/>
        </w:rPr>
      </w:pPr>
    </w:p>
    <w:p w14:paraId="09FB4872" w14:textId="6E800DBD" w:rsidR="003A0316" w:rsidRPr="00A47995" w:rsidRDefault="003A0316" w:rsidP="003A0316">
      <w:pPr>
        <w:pStyle w:val="Extract"/>
        <w:rPr>
          <w:rStyle w:val="In-textcode"/>
        </w:rPr>
      </w:pPr>
      <w:r w:rsidRPr="00A47995">
        <w:rPr>
          <w:rStyle w:val="In-textcode"/>
        </w:rPr>
        <w:lastRenderedPageBreak/>
        <w:t>if (isnan(RH) || isnan(Temp)) {</w:t>
      </w:r>
    </w:p>
    <w:p w14:paraId="08170067" w14:textId="5D177F40" w:rsidR="003A0316" w:rsidRPr="00A47995" w:rsidRDefault="003A0316" w:rsidP="003A0316">
      <w:pPr>
        <w:pStyle w:val="Extract"/>
        <w:rPr>
          <w:rStyle w:val="In-textcode"/>
        </w:rPr>
      </w:pPr>
      <w:r w:rsidRPr="00A47995">
        <w:rPr>
          <w:rStyle w:val="In-textcode"/>
        </w:rPr>
        <w:t>lcd.clear();</w:t>
      </w:r>
    </w:p>
    <w:p w14:paraId="757731BA" w14:textId="2D9A4EE0" w:rsidR="003A0316" w:rsidRPr="00A47995" w:rsidRDefault="003A0316" w:rsidP="003A0316">
      <w:pPr>
        <w:pStyle w:val="Extract"/>
        <w:rPr>
          <w:rStyle w:val="In-textcode"/>
        </w:rPr>
      </w:pPr>
      <w:r w:rsidRPr="00A47995">
        <w:rPr>
          <w:rStyle w:val="In-textcode"/>
        </w:rPr>
        <w:t>lcd.setCursor(5, 0);</w:t>
      </w:r>
    </w:p>
    <w:p w14:paraId="78BBA341" w14:textId="5C6911E1" w:rsidR="003A0316" w:rsidRPr="00A47995" w:rsidRDefault="003A0316" w:rsidP="003A0316">
      <w:pPr>
        <w:pStyle w:val="Extract"/>
        <w:rPr>
          <w:rStyle w:val="In-textcode"/>
        </w:rPr>
      </w:pPr>
      <w:r w:rsidRPr="00A47995">
        <w:rPr>
          <w:rStyle w:val="In-textcode"/>
        </w:rPr>
        <w:t>lcd.print(“Error”);</w:t>
      </w:r>
    </w:p>
    <w:p w14:paraId="5172EA06" w14:textId="3EE7F47D" w:rsidR="003A0316" w:rsidRPr="00A47995" w:rsidRDefault="003A0316" w:rsidP="003A0316">
      <w:pPr>
        <w:pStyle w:val="Extract"/>
        <w:rPr>
          <w:rStyle w:val="In-textcode"/>
        </w:rPr>
      </w:pPr>
      <w:r w:rsidRPr="00A47995">
        <w:rPr>
          <w:rStyle w:val="In-textcode"/>
        </w:rPr>
        <w:t>return;</w:t>
      </w:r>
    </w:p>
    <w:p w14:paraId="4088DA4C" w14:textId="0902A814" w:rsidR="003A0316" w:rsidRPr="00A47995" w:rsidRDefault="003A0316" w:rsidP="003A0316">
      <w:pPr>
        <w:pStyle w:val="Extract"/>
        <w:rPr>
          <w:rStyle w:val="In-textcode"/>
        </w:rPr>
      </w:pPr>
      <w:r w:rsidRPr="00A47995">
        <w:rPr>
          <w:rStyle w:val="In-textcode"/>
        </w:rPr>
        <w:t>}</w:t>
      </w:r>
    </w:p>
    <w:bookmarkEnd w:id="6"/>
    <w:p w14:paraId="5D2B6196" w14:textId="77777777" w:rsidR="003A0316" w:rsidRPr="00A47995" w:rsidRDefault="003A0316" w:rsidP="003A0316">
      <w:pPr>
        <w:rPr>
          <w:rStyle w:val="In-textcode"/>
        </w:rPr>
      </w:pPr>
    </w:p>
    <w:p w14:paraId="644B985F" w14:textId="78F178E4" w:rsidR="003A0316" w:rsidRPr="00A47995" w:rsidRDefault="003A0316" w:rsidP="003A0316">
      <w:pPr>
        <w:pStyle w:val="Extract"/>
        <w:rPr>
          <w:rStyle w:val="In-textcode"/>
        </w:rPr>
      </w:pPr>
      <w:r w:rsidRPr="00A47995">
        <w:rPr>
          <w:rStyle w:val="In-textcode"/>
        </w:rPr>
        <w:t>temperature[7] = Temp / 10 + 48;</w:t>
      </w:r>
    </w:p>
    <w:p w14:paraId="43216F65" w14:textId="3A571604" w:rsidR="003A0316" w:rsidRPr="00A47995" w:rsidRDefault="003A0316" w:rsidP="003A0316">
      <w:pPr>
        <w:pStyle w:val="Extract"/>
        <w:rPr>
          <w:rStyle w:val="In-textcode"/>
        </w:rPr>
      </w:pPr>
      <w:r w:rsidRPr="00A47995">
        <w:rPr>
          <w:rStyle w:val="In-textcode"/>
        </w:rPr>
        <w:t>temperature[8] = Temp % 10 + 48;</w:t>
      </w:r>
    </w:p>
    <w:p w14:paraId="74BB4B55" w14:textId="2C6ED5A4" w:rsidR="003A0316" w:rsidRPr="00A47995" w:rsidRDefault="003A0316" w:rsidP="003A0316">
      <w:pPr>
        <w:pStyle w:val="Extract"/>
        <w:rPr>
          <w:rStyle w:val="In-textcode"/>
        </w:rPr>
      </w:pPr>
      <w:r w:rsidRPr="00A47995">
        <w:rPr>
          <w:rStyle w:val="In-textcode"/>
        </w:rPr>
        <w:t>temperature[11] = 223;</w:t>
      </w:r>
    </w:p>
    <w:p w14:paraId="5045ED52" w14:textId="32656CE1" w:rsidR="003A0316" w:rsidRPr="00A47995" w:rsidRDefault="003A0316" w:rsidP="003A0316">
      <w:pPr>
        <w:pStyle w:val="Extract"/>
        <w:rPr>
          <w:rStyle w:val="In-textcode"/>
        </w:rPr>
      </w:pPr>
      <w:r w:rsidRPr="00A47995">
        <w:rPr>
          <w:rStyle w:val="In-textcode"/>
        </w:rPr>
        <w:t>humidity[7] = RH / 10 + 48;</w:t>
      </w:r>
    </w:p>
    <w:p w14:paraId="25AE3CEE" w14:textId="44590BF8" w:rsidR="003A0316" w:rsidRPr="00A47995" w:rsidRDefault="003A0316" w:rsidP="003A0316">
      <w:pPr>
        <w:pStyle w:val="Extract"/>
        <w:rPr>
          <w:rStyle w:val="In-textcode"/>
        </w:rPr>
      </w:pPr>
      <w:r w:rsidRPr="00A47995">
        <w:rPr>
          <w:rStyle w:val="In-textcode"/>
        </w:rPr>
        <w:t>humidity[8] = RH % 10 + 48;</w:t>
      </w:r>
    </w:p>
    <w:p w14:paraId="28643DA5" w14:textId="0E154043" w:rsidR="003A0316" w:rsidRPr="00A47995" w:rsidRDefault="003A0316" w:rsidP="003A0316">
      <w:pPr>
        <w:pStyle w:val="Extract"/>
        <w:rPr>
          <w:rStyle w:val="In-textcode"/>
        </w:rPr>
      </w:pPr>
      <w:r w:rsidRPr="00A47995">
        <w:rPr>
          <w:rStyle w:val="In-textcode"/>
        </w:rPr>
        <w:t>lcd.setCursor(0, 0);</w:t>
      </w:r>
    </w:p>
    <w:p w14:paraId="289DABD9" w14:textId="7F6DF873" w:rsidR="003A0316" w:rsidRPr="00A47995" w:rsidRDefault="003A0316" w:rsidP="003A0316">
      <w:pPr>
        <w:pStyle w:val="Extract"/>
        <w:rPr>
          <w:rStyle w:val="In-textcode"/>
        </w:rPr>
      </w:pPr>
      <w:r w:rsidRPr="00A47995">
        <w:rPr>
          <w:rStyle w:val="In-textcode"/>
        </w:rPr>
        <w:t>lcd.print(temperature);</w:t>
      </w:r>
    </w:p>
    <w:p w14:paraId="43D6738E" w14:textId="4AAAC4B8" w:rsidR="003A0316" w:rsidRPr="00A47995" w:rsidRDefault="003A0316" w:rsidP="003A0316">
      <w:pPr>
        <w:pStyle w:val="Extract"/>
        <w:rPr>
          <w:rStyle w:val="In-textcode"/>
        </w:rPr>
      </w:pPr>
      <w:r w:rsidRPr="00A47995">
        <w:rPr>
          <w:rStyle w:val="In-textcode"/>
        </w:rPr>
        <w:t>lcd.setCursor(0, 1);</w:t>
      </w:r>
    </w:p>
    <w:p w14:paraId="151BF29E" w14:textId="230D67D4" w:rsidR="003A0316" w:rsidRPr="00A47995" w:rsidRDefault="003A0316" w:rsidP="003A0316">
      <w:pPr>
        <w:pStyle w:val="Extract"/>
        <w:rPr>
          <w:rStyle w:val="In-textcode"/>
        </w:rPr>
      </w:pPr>
      <w:r w:rsidRPr="00A47995">
        <w:rPr>
          <w:rStyle w:val="In-textcode"/>
        </w:rPr>
        <w:t>lcd.print(humidity);</w:t>
      </w:r>
    </w:p>
    <w:p w14:paraId="6C375DAE" w14:textId="362FC0D2" w:rsidR="003A0316" w:rsidRPr="00A47995" w:rsidRDefault="003A0316" w:rsidP="003A0316">
      <w:pPr>
        <w:pStyle w:val="Extract"/>
        <w:rPr>
          <w:rStyle w:val="In-textcode"/>
        </w:rPr>
      </w:pPr>
      <w:r w:rsidRPr="00A47995">
        <w:rPr>
          <w:rStyle w:val="In-textcode"/>
        </w:rPr>
        <w:t>}</w:t>
      </w:r>
    </w:p>
    <w:bookmarkEnd w:id="7"/>
    <w:p w14:paraId="526CDE69" w14:textId="412889C0" w:rsidR="003A0316" w:rsidRDefault="003A0316" w:rsidP="003A0316">
      <w:pPr>
        <w:pStyle w:val="Normal1"/>
        <w:rPr>
          <w:highlight w:val="green"/>
        </w:rPr>
      </w:pPr>
    </w:p>
    <w:p w14:paraId="17C494C6" w14:textId="643C4A0C" w:rsidR="003A0316" w:rsidRDefault="003A0316" w:rsidP="003A0316">
      <w:pPr>
        <w:pStyle w:val="Normal1"/>
      </w:pPr>
      <w:bookmarkStart w:id="8" w:name="ACMTemplateApplied"/>
      <w:bookmarkEnd w:id="8"/>
    </w:p>
    <w:p w14:paraId="2311C5DB" w14:textId="22E64E69" w:rsidR="008E14B3" w:rsidRDefault="008E14B3" w:rsidP="008E14B3">
      <w:pPr>
        <w:pStyle w:val="Normal1"/>
      </w:pPr>
    </w:p>
    <w:p w14:paraId="785AD3EE" w14:textId="2C259FEB" w:rsidR="008E14B3" w:rsidRDefault="008E14B3" w:rsidP="008E14B3">
      <w:pPr>
        <w:pStyle w:val="ReferenceHead"/>
      </w:pPr>
      <w:r>
        <w:t>References</w:t>
      </w:r>
    </w:p>
    <w:p w14:paraId="09EE3411" w14:textId="6760654C" w:rsidR="008E14B3" w:rsidRPr="008E14B3" w:rsidRDefault="00D85CE1" w:rsidP="00D85CE1">
      <w:pPr>
        <w:pStyle w:val="Extract"/>
      </w:pPr>
      <w:r w:rsidRPr="008E14B3">
        <w:rPr>
          <w:rStyle w:val="GrantNumber"/>
        </w:rPr>
        <w:t>[1]</w:t>
      </w:r>
      <w:r w:rsidRPr="008E14B3">
        <w:t xml:space="preserve"> Rohit Gupta, Ranjan Ganguly, Ankit Roy, Amitava Datta – “Arduino Based Temperature and Humidity Control for Condensation on Wettability Engineered Surfaces”, March 2018 – pg. 2-3</w:t>
      </w:r>
    </w:p>
    <w:p w14:paraId="125018F1" w14:textId="18C64E4C" w:rsidR="008E14B3" w:rsidRPr="008E14B3" w:rsidRDefault="00D85CE1" w:rsidP="00D85CE1">
      <w:pPr>
        <w:pStyle w:val="Extract"/>
      </w:pPr>
      <w:r w:rsidRPr="008E14B3">
        <w:rPr>
          <w:rStyle w:val="GrantNumber"/>
        </w:rPr>
        <w:t>[2]</w:t>
      </w:r>
      <w:r w:rsidRPr="008E14B3">
        <w:t xml:space="preserve"> Pius Uagbae Ejodanem, Victor E. Ekong, Udoinyang Inyang – “Arduino Based Weather Based Monitoring System”, February 2018 – pg. 3-8</w:t>
      </w:r>
    </w:p>
    <w:p w14:paraId="25D981D6" w14:textId="71717EBD" w:rsidR="008E14B3" w:rsidRPr="008E14B3" w:rsidRDefault="00D85CE1" w:rsidP="00D85CE1">
      <w:pPr>
        <w:pStyle w:val="Extract"/>
      </w:pPr>
      <w:r w:rsidRPr="008E14B3">
        <w:rPr>
          <w:rStyle w:val="GrantNumber"/>
        </w:rPr>
        <w:t>[3]</w:t>
      </w:r>
      <w:r w:rsidRPr="008E14B3">
        <w:t xml:space="preserve"> Sohel Datta, Yugandhara Wadikar, Trupti Gopinath – “Temperature and Humidity Sensor Using Arduino”, May 2020 – pg. 1-2</w:t>
      </w:r>
    </w:p>
    <w:p w14:paraId="5E66E9F7" w14:textId="7D275B31" w:rsidR="008E14B3" w:rsidRDefault="008346BD" w:rsidP="00D85CE1">
      <w:pPr>
        <w:pStyle w:val="Extract"/>
      </w:pPr>
      <w:hyperlink r:id="rId13" w:anchor=":~:text=High%20humidity%20creates%20excess%20moisture,%2C%20and%20even%20Covid%2D19" w:history="1">
        <w:r w:rsidR="00D85CE1" w:rsidRPr="008E14B3">
          <w:rPr>
            <w:rStyle w:val="Hyperlink"/>
          </w:rPr>
          <w:t>https://www.airthings.com/resources/home-humidity-damage#:~:text=High%20humidity%20creates%20excess%20moisture,%2C%20and%20even%20Covid%2D19</w:t>
        </w:r>
      </w:hyperlink>
      <w:r w:rsidR="00D85CE1" w:rsidRPr="008E14B3">
        <w:t>.</w:t>
      </w:r>
      <w:bookmarkStart w:id="9" w:name="CrossLink_Bmk"/>
      <w:bookmarkEnd w:id="9"/>
    </w:p>
    <w:p w14:paraId="69E25DC9" w14:textId="77777777" w:rsidR="00D85CE1" w:rsidRPr="00D85CE1" w:rsidRDefault="00D85CE1" w:rsidP="00D85CE1">
      <w:bookmarkStart w:id="10" w:name="Validation_Bmk"/>
      <w:bookmarkEnd w:id="10"/>
    </w:p>
    <w:sectPr w:rsidR="00D85CE1" w:rsidRPr="00D85CE1" w:rsidSect="000C6221">
      <w:footerReference w:type="default" r:id="rId14"/>
      <w:headerReference w:type="first" r:id="rId15"/>
      <w:footerReference w:type="first" r:id="rId1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88C20" w14:textId="77777777" w:rsidR="008346BD" w:rsidRDefault="008346BD" w:rsidP="005B434B">
      <w:pPr>
        <w:spacing w:line="240" w:lineRule="auto"/>
      </w:pPr>
      <w:r>
        <w:separator/>
      </w:r>
    </w:p>
  </w:endnote>
  <w:endnote w:type="continuationSeparator" w:id="0">
    <w:p w14:paraId="2A88278B" w14:textId="77777777" w:rsidR="008346BD" w:rsidRDefault="008346BD"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nux Libertine">
    <w:altName w:val="Cambria"/>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71B" w14:textId="24384F18" w:rsidR="00894B43" w:rsidRDefault="00737F1F" w:rsidP="00894B43">
    <w:pPr>
      <w:pStyle w:val="Footer"/>
      <w:jc w:val="center"/>
    </w:pPr>
    <w:r>
      <w:fldChar w:fldCharType="begin"/>
    </w:r>
    <w:r>
      <w:instrText xml:space="preserve"> PAGE   \* MERGEFORMAT </w:instrText>
    </w:r>
    <w:r>
      <w:fldChar w:fldCharType="separate"/>
    </w:r>
    <w:r w:rsidR="005163DF">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89D2E" w14:textId="77777777" w:rsidR="000C6221" w:rsidRDefault="008346BD">
    <w:pPr>
      <w:pStyle w:val="Footer"/>
    </w:pPr>
  </w:p>
  <w:p w14:paraId="26529D98" w14:textId="77777777" w:rsidR="000C6221" w:rsidRDefault="008346BD">
    <w:pPr>
      <w:pStyle w:val="Footer"/>
    </w:pPr>
  </w:p>
  <w:p w14:paraId="4A748651" w14:textId="77777777" w:rsidR="000C6221" w:rsidRDefault="008346BD">
    <w:pPr>
      <w:pStyle w:val="Footer"/>
    </w:pPr>
  </w:p>
  <w:p w14:paraId="7351B0CF" w14:textId="77777777" w:rsidR="000C6221" w:rsidRDefault="008346BD">
    <w:pPr>
      <w:pStyle w:val="Footer"/>
    </w:pPr>
  </w:p>
  <w:p w14:paraId="1FF8D7CF" w14:textId="77777777" w:rsidR="000C6221" w:rsidRDefault="008346BD">
    <w:pPr>
      <w:pStyle w:val="Footer"/>
    </w:pPr>
  </w:p>
  <w:p w14:paraId="287BD52D" w14:textId="77777777" w:rsidR="000C6221" w:rsidRDefault="008346BD">
    <w:pPr>
      <w:pStyle w:val="Footer"/>
    </w:pPr>
  </w:p>
  <w:p w14:paraId="31ADE2EF" w14:textId="77777777" w:rsidR="000C6221" w:rsidRDefault="008346BD">
    <w:pPr>
      <w:pStyle w:val="Footer"/>
    </w:pPr>
  </w:p>
  <w:p w14:paraId="76E7BE84" w14:textId="77777777" w:rsidR="000C6221" w:rsidRDefault="008346BD">
    <w:pPr>
      <w:pStyle w:val="Footer"/>
    </w:pPr>
  </w:p>
  <w:p w14:paraId="3384CA09" w14:textId="77777777" w:rsidR="000C6221" w:rsidRDefault="008346BD">
    <w:pPr>
      <w:pStyle w:val="Footer"/>
    </w:pPr>
  </w:p>
  <w:p w14:paraId="08478D52" w14:textId="77777777" w:rsidR="001E2D05" w:rsidRDefault="00834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B0E43" w14:textId="77777777" w:rsidR="008346BD" w:rsidRDefault="008346BD" w:rsidP="005B434B">
      <w:pPr>
        <w:spacing w:line="240" w:lineRule="auto"/>
      </w:pPr>
      <w:r>
        <w:separator/>
      </w:r>
    </w:p>
  </w:footnote>
  <w:footnote w:type="continuationSeparator" w:id="0">
    <w:p w14:paraId="05974B4A" w14:textId="77777777" w:rsidR="008346BD" w:rsidRDefault="008346BD"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7023E" w14:textId="4CD3E033" w:rsidR="00B1275E" w:rsidRPr="00B1275E" w:rsidRDefault="00B1275E" w:rsidP="00B1275E">
    <w:pPr>
      <w:pStyle w:val="Header"/>
      <w:ind w:left="-851" w:right="-1588"/>
      <w:rPr>
        <w:b/>
        <w:bCs/>
      </w:rPr>
    </w:pPr>
    <w:r>
      <w:rPr>
        <w:noProof/>
        <w:lang w:val="en-PH" w:eastAsia="en-PH"/>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lang w:val="en-PH" w:eastAsia="en-PH"/>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lang w:val="en-PH" w:eastAsia="en-PH"/>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0"/>
  </w:num>
  <w:num w:numId="2">
    <w:abstractNumId w:val="33"/>
  </w:num>
  <w:num w:numId="3">
    <w:abstractNumId w:val="27"/>
  </w:num>
  <w:num w:numId="4">
    <w:abstractNumId w:val="11"/>
  </w:num>
  <w:num w:numId="5">
    <w:abstractNumId w:val="17"/>
  </w:num>
  <w:num w:numId="6">
    <w:abstractNumId w:val="20"/>
  </w:num>
  <w:num w:numId="7">
    <w:abstractNumId w:val="30"/>
  </w:num>
  <w:num w:numId="8">
    <w:abstractNumId w:val="14"/>
  </w:num>
  <w:num w:numId="9">
    <w:abstractNumId w:val="22"/>
  </w:num>
  <w:num w:numId="10">
    <w:abstractNumId w:val="34"/>
  </w:num>
  <w:num w:numId="11">
    <w:abstractNumId w:val="19"/>
  </w:num>
  <w:num w:numId="12">
    <w:abstractNumId w:val="32"/>
  </w:num>
  <w:num w:numId="13">
    <w:abstractNumId w:val="23"/>
  </w:num>
  <w:num w:numId="14">
    <w:abstractNumId w:val="18"/>
  </w:num>
  <w:num w:numId="15">
    <w:abstractNumId w:val="28"/>
  </w:num>
  <w:num w:numId="16">
    <w:abstractNumId w:val="3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12"/>
  </w:num>
  <w:num w:numId="30">
    <w:abstractNumId w:val="31"/>
  </w:num>
  <w:num w:numId="31">
    <w:abstractNumId w:val="21"/>
  </w:num>
  <w:num w:numId="32">
    <w:abstractNumId w:val="16"/>
  </w:num>
  <w:num w:numId="33">
    <w:abstractNumId w:val="29"/>
  </w:num>
  <w:num w:numId="34">
    <w:abstractNumId w:val="24"/>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activeWritingStyle w:appName="MSWord" w:lang="fr-FR" w:vendorID="64" w:dllVersion="131078"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xMLY0NrA0MTIxNzJR0lEKTi0uzszPAymwrAUAVVbnPiwAAAA="/>
  </w:docVars>
  <w:rsids>
    <w:rsidRoot w:val="005B434B"/>
    <w:rsid w:val="000306E7"/>
    <w:rsid w:val="00054E0A"/>
    <w:rsid w:val="00080C59"/>
    <w:rsid w:val="0008391F"/>
    <w:rsid w:val="0009314B"/>
    <w:rsid w:val="000B44C8"/>
    <w:rsid w:val="000D6541"/>
    <w:rsid w:val="000D7DFF"/>
    <w:rsid w:val="000F4E3C"/>
    <w:rsid w:val="001142BA"/>
    <w:rsid w:val="001635F8"/>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756D0"/>
    <w:rsid w:val="003A0316"/>
    <w:rsid w:val="003A253B"/>
    <w:rsid w:val="0043523F"/>
    <w:rsid w:val="00457C1D"/>
    <w:rsid w:val="00461FFB"/>
    <w:rsid w:val="004B7143"/>
    <w:rsid w:val="004C5A40"/>
    <w:rsid w:val="005163DF"/>
    <w:rsid w:val="005404A8"/>
    <w:rsid w:val="00547F6A"/>
    <w:rsid w:val="005B434B"/>
    <w:rsid w:val="005C3913"/>
    <w:rsid w:val="006054A1"/>
    <w:rsid w:val="00610855"/>
    <w:rsid w:val="00687169"/>
    <w:rsid w:val="006E1D11"/>
    <w:rsid w:val="006E4EFB"/>
    <w:rsid w:val="00720F9D"/>
    <w:rsid w:val="00737F1F"/>
    <w:rsid w:val="007561FC"/>
    <w:rsid w:val="007B36F5"/>
    <w:rsid w:val="007E1A44"/>
    <w:rsid w:val="007E20EF"/>
    <w:rsid w:val="007E5C2F"/>
    <w:rsid w:val="00810484"/>
    <w:rsid w:val="0081437E"/>
    <w:rsid w:val="00832D00"/>
    <w:rsid w:val="008346BD"/>
    <w:rsid w:val="00867122"/>
    <w:rsid w:val="0087498C"/>
    <w:rsid w:val="008A7C39"/>
    <w:rsid w:val="008D14C0"/>
    <w:rsid w:val="008D58C7"/>
    <w:rsid w:val="008E14B3"/>
    <w:rsid w:val="00920182"/>
    <w:rsid w:val="0096109E"/>
    <w:rsid w:val="009641B8"/>
    <w:rsid w:val="00981E93"/>
    <w:rsid w:val="009B76D7"/>
    <w:rsid w:val="009D46B4"/>
    <w:rsid w:val="009F5D19"/>
    <w:rsid w:val="009F684F"/>
    <w:rsid w:val="00A032E4"/>
    <w:rsid w:val="00A05DED"/>
    <w:rsid w:val="00A27A9F"/>
    <w:rsid w:val="00A3685D"/>
    <w:rsid w:val="00A37FCA"/>
    <w:rsid w:val="00A47995"/>
    <w:rsid w:val="00A55475"/>
    <w:rsid w:val="00A6011A"/>
    <w:rsid w:val="00A85A33"/>
    <w:rsid w:val="00AD6C5E"/>
    <w:rsid w:val="00AF5390"/>
    <w:rsid w:val="00B1275E"/>
    <w:rsid w:val="00B85D40"/>
    <w:rsid w:val="00B929C9"/>
    <w:rsid w:val="00BC50E8"/>
    <w:rsid w:val="00BD04E6"/>
    <w:rsid w:val="00C0380A"/>
    <w:rsid w:val="00C512AC"/>
    <w:rsid w:val="00D07298"/>
    <w:rsid w:val="00D3417D"/>
    <w:rsid w:val="00D63AF7"/>
    <w:rsid w:val="00D71122"/>
    <w:rsid w:val="00D85CE1"/>
    <w:rsid w:val="00DA1CE2"/>
    <w:rsid w:val="00DC7A45"/>
    <w:rsid w:val="00E037CD"/>
    <w:rsid w:val="00E55E8D"/>
    <w:rsid w:val="00E6082F"/>
    <w:rsid w:val="00E8234D"/>
    <w:rsid w:val="00E91361"/>
    <w:rsid w:val="00E92194"/>
    <w:rsid w:val="00EE02EF"/>
    <w:rsid w:val="00EF33C2"/>
    <w:rsid w:val="00EF5BB9"/>
    <w:rsid w:val="00F07897"/>
    <w:rsid w:val="00F27792"/>
    <w:rsid w:val="00F46728"/>
    <w:rsid w:val="00F570F1"/>
    <w:rsid w:val="00F6354E"/>
    <w:rsid w:val="00F77A79"/>
    <w:rsid w:val="00F830EA"/>
    <w:rsid w:val="00F9191B"/>
    <w:rsid w:val="00FD196E"/>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3DF"/>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5163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63DF"/>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5163DF"/>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5163DF"/>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5163DF"/>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5163DF"/>
    <w:pPr>
      <w:keepNext/>
      <w:numPr>
        <w:ilvl w:val="5"/>
        <w:numId w:val="1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163DF"/>
    <w:pPr>
      <w:keepNext/>
      <w:numPr>
        <w:ilvl w:val="6"/>
        <w:numId w:val="1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163DF"/>
    <w:pPr>
      <w:keepNext/>
      <w:numPr>
        <w:ilvl w:val="7"/>
        <w:numId w:val="1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163DF"/>
    <w:pPr>
      <w:keepNext/>
      <w:numPr>
        <w:ilvl w:val="8"/>
        <w:numId w:val="16"/>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5163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63DF"/>
  </w:style>
  <w:style w:type="character" w:customStyle="1" w:styleId="FigureCaptionChar">
    <w:name w:val="FigureCaption Char"/>
    <w:basedOn w:val="DefaultParagraphFont"/>
    <w:link w:val="FigureCaption"/>
    <w:locked/>
    <w:rsid w:val="005163DF"/>
    <w:rPr>
      <w:rFonts w:ascii="Linux Libertine" w:eastAsiaTheme="minorHAnsi" w:hAnsi="Linux Libertine" w:cs="Linux Libertine"/>
      <w:b/>
      <w:sz w:val="18"/>
    </w:rPr>
  </w:style>
  <w:style w:type="paragraph" w:customStyle="1" w:styleId="FigureCaption">
    <w:name w:val="FigureCaption"/>
    <w:link w:val="FigureCaptionChar"/>
    <w:autoRedefine/>
    <w:qFormat/>
    <w:rsid w:val="005163DF"/>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5163DF"/>
    <w:pPr>
      <w:keepNext/>
    </w:pPr>
  </w:style>
  <w:style w:type="paragraph" w:styleId="ListParagraph">
    <w:name w:val="List Paragraph"/>
    <w:autoRedefine/>
    <w:uiPriority w:val="34"/>
    <w:qFormat/>
    <w:rsid w:val="005163DF"/>
    <w:pPr>
      <w:numPr>
        <w:numId w:val="27"/>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5163DF"/>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5163DF"/>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5163DF"/>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5163DF"/>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5163DF"/>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5163DF"/>
    <w:rPr>
      <w:rFonts w:ascii="Linux Biolinum" w:eastAsiaTheme="majorEastAsia" w:hAnsi="Linux Biolinum" w:cs="Linux Biolinum"/>
      <w:iCs/>
      <w:sz w:val="24"/>
      <w:szCs w:val="24"/>
    </w:rPr>
  </w:style>
  <w:style w:type="paragraph" w:customStyle="1" w:styleId="Abstract">
    <w:name w:val="Abstract"/>
    <w:qFormat/>
    <w:rsid w:val="005163DF"/>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5163DF"/>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5163DF"/>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5163DF"/>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5163DF"/>
    <w:rPr>
      <w:rFonts w:ascii="Linux Biolinum" w:eastAsiaTheme="minorHAnsi" w:hAnsi="Linux Biolinum" w:cs="Linux Biolinum"/>
      <w:b/>
    </w:rPr>
  </w:style>
  <w:style w:type="paragraph" w:customStyle="1" w:styleId="AckHead">
    <w:name w:val="AckHead"/>
    <w:link w:val="AckHeadChar"/>
    <w:autoRedefine/>
    <w:qFormat/>
    <w:rsid w:val="005163DF"/>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5163DF"/>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5163DF"/>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5163DF"/>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5163DF"/>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5163DF"/>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5163DF"/>
    <w:rPr>
      <w:rFonts w:ascii="Linux Libertine" w:eastAsiaTheme="minorHAnsi" w:hAnsi="Linux Libertine" w:cs="Linux Libertine"/>
      <w:sz w:val="18"/>
    </w:rPr>
  </w:style>
  <w:style w:type="paragraph" w:customStyle="1" w:styleId="Authors">
    <w:name w:val="Authors"/>
    <w:link w:val="AuthorsChar"/>
    <w:autoRedefine/>
    <w:qFormat/>
    <w:rsid w:val="005163DF"/>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5163DF"/>
    <w:rPr>
      <w:rFonts w:ascii="Linux Libertine" w:eastAsiaTheme="minorHAnsi" w:hAnsi="Linux Libertine" w:cs="Linux Libertine"/>
      <w:sz w:val="18"/>
    </w:rPr>
  </w:style>
  <w:style w:type="paragraph" w:customStyle="1" w:styleId="DisplayFormula">
    <w:name w:val="DisplayFormula"/>
    <w:link w:val="DisplayFormulaChar"/>
    <w:qFormat/>
    <w:rsid w:val="005163DF"/>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5163DF"/>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5163DF"/>
    <w:pPr>
      <w:spacing w:before="60" w:after="60"/>
    </w:pPr>
  </w:style>
  <w:style w:type="paragraph" w:customStyle="1" w:styleId="ReferenceHead">
    <w:name w:val="ReferenceHead"/>
    <w:autoRedefine/>
    <w:qFormat/>
    <w:rsid w:val="005163DF"/>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5163DF"/>
    <w:pPr>
      <w:ind w:firstLine="240"/>
    </w:pPr>
    <w:rPr>
      <w:sz w:val="20"/>
    </w:rPr>
  </w:style>
  <w:style w:type="character" w:customStyle="1" w:styleId="TableCaptionChar">
    <w:name w:val="TableCaption Char"/>
    <w:basedOn w:val="DefaultParagraphFont"/>
    <w:link w:val="TableCaption"/>
    <w:locked/>
    <w:rsid w:val="005163DF"/>
    <w:rPr>
      <w:rFonts w:ascii="Linux Libertine" w:eastAsiaTheme="minorHAnsi" w:hAnsi="Linux Libertine" w:cs="Linux Libertine"/>
      <w:b/>
      <w:sz w:val="18"/>
    </w:rPr>
  </w:style>
  <w:style w:type="paragraph" w:customStyle="1" w:styleId="TableCaption">
    <w:name w:val="TableCaption"/>
    <w:link w:val="TableCaptionChar"/>
    <w:autoRedefine/>
    <w:qFormat/>
    <w:rsid w:val="005163DF"/>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5163DF"/>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5163DF"/>
  </w:style>
  <w:style w:type="character" w:customStyle="1" w:styleId="ParaContinueChar">
    <w:name w:val="ParaContinue Char"/>
    <w:basedOn w:val="DefaultParagraphFont"/>
    <w:link w:val="ParaContinue"/>
    <w:locked/>
    <w:rsid w:val="005163DF"/>
    <w:rPr>
      <w:rFonts w:ascii="Linux Libertine" w:eastAsiaTheme="minorHAnsi" w:hAnsi="Linux Libertine" w:cs="Linux Libertine"/>
      <w:sz w:val="18"/>
    </w:rPr>
  </w:style>
  <w:style w:type="paragraph" w:customStyle="1" w:styleId="ParaContinue">
    <w:name w:val="ParaContinue"/>
    <w:basedOn w:val="Para"/>
    <w:link w:val="ParaContinueChar"/>
    <w:rsid w:val="005163DF"/>
    <w:pPr>
      <w:ind w:firstLine="0"/>
    </w:pPr>
  </w:style>
  <w:style w:type="paragraph" w:customStyle="1" w:styleId="Bibentry">
    <w:name w:val="Bib_entry"/>
    <w:autoRedefine/>
    <w:qFormat/>
    <w:rsid w:val="005163DF"/>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5163DF"/>
    <w:pPr>
      <w:spacing w:line="240" w:lineRule="auto"/>
    </w:pPr>
  </w:style>
  <w:style w:type="paragraph" w:customStyle="1" w:styleId="Extract">
    <w:name w:val="Extract"/>
    <w:basedOn w:val="Normal"/>
    <w:rsid w:val="005163DF"/>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5163DF"/>
  </w:style>
  <w:style w:type="paragraph" w:customStyle="1" w:styleId="CCSDescription">
    <w:name w:val="CCSDescription"/>
    <w:basedOn w:val="KeyWords"/>
    <w:qFormat/>
    <w:rsid w:val="005163DF"/>
  </w:style>
  <w:style w:type="paragraph" w:customStyle="1" w:styleId="AlgorithmCaption">
    <w:name w:val="AlgorithmCaption"/>
    <w:basedOn w:val="Normal"/>
    <w:rsid w:val="005163DF"/>
    <w:pPr>
      <w:pBdr>
        <w:top w:val="single" w:sz="4" w:space="2" w:color="auto"/>
        <w:bottom w:val="single" w:sz="4" w:space="2" w:color="auto"/>
      </w:pBdr>
    </w:pPr>
  </w:style>
  <w:style w:type="character" w:customStyle="1" w:styleId="GrantNumber">
    <w:name w:val="GrantNumber"/>
    <w:basedOn w:val="DefaultParagraphFont"/>
    <w:uiPriority w:val="1"/>
    <w:qFormat/>
    <w:rsid w:val="005163DF"/>
    <w:rPr>
      <w:rFonts w:ascii="Linux Libertine" w:hAnsi="Linux Libertine" w:cs="Linux Libertine"/>
      <w:color w:val="9900FF"/>
    </w:rPr>
  </w:style>
  <w:style w:type="paragraph" w:styleId="Footer">
    <w:name w:val="footer"/>
    <w:basedOn w:val="Normal"/>
    <w:link w:val="FooterChar"/>
    <w:rsid w:val="005163DF"/>
    <w:pPr>
      <w:tabs>
        <w:tab w:val="center" w:pos="4320"/>
        <w:tab w:val="right" w:pos="8640"/>
      </w:tabs>
    </w:pPr>
  </w:style>
  <w:style w:type="character" w:customStyle="1" w:styleId="FooterChar">
    <w:name w:val="Footer Char"/>
    <w:basedOn w:val="DefaultParagraphFont"/>
    <w:link w:val="Footer"/>
    <w:rsid w:val="005163DF"/>
    <w:rPr>
      <w:rFonts w:ascii="Linux Libertine" w:eastAsiaTheme="minorHAnsi"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163D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5163DF"/>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5163DF"/>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163DF"/>
    <w:pPr>
      <w:ind w:firstLine="0"/>
    </w:pPr>
  </w:style>
  <w:style w:type="character" w:customStyle="1" w:styleId="Heading1Char">
    <w:name w:val="Heading 1 Char"/>
    <w:basedOn w:val="DefaultParagraphFont"/>
    <w:link w:val="Heading1"/>
    <w:uiPriority w:val="9"/>
    <w:rsid w:val="005163D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63DF"/>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5163DF"/>
    <w:rPr>
      <w:rFonts w:ascii="Courier New" w:hAnsi="Courier New"/>
    </w:rPr>
  </w:style>
  <w:style w:type="paragraph" w:customStyle="1" w:styleId="ShortTitle">
    <w:name w:val="Short Title"/>
    <w:basedOn w:val="Titledocument"/>
    <w:qFormat/>
    <w:rsid w:val="005163DF"/>
    <w:rPr>
      <w:sz w:val="18"/>
    </w:rPr>
  </w:style>
  <w:style w:type="paragraph" w:customStyle="1" w:styleId="ComputerCode">
    <w:name w:val="ComputerCode"/>
    <w:basedOn w:val="Normal"/>
    <w:qFormat/>
    <w:rsid w:val="005163DF"/>
    <w:pPr>
      <w:spacing w:before="60" w:after="60" w:line="360" w:lineRule="auto"/>
    </w:pPr>
    <w:rPr>
      <w:rFonts w:ascii="Courier New" w:hAnsi="Courier New"/>
      <w:sz w:val="16"/>
      <w14:ligatures w14:val="standard"/>
    </w:rPr>
  </w:style>
  <w:style w:type="paragraph" w:customStyle="1" w:styleId="Head4">
    <w:name w:val="Head4"/>
    <w:autoRedefine/>
    <w:qFormat/>
    <w:rsid w:val="005163DF"/>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5163DF"/>
    <w:rPr>
      <w:rFonts w:ascii="Linux Libertine" w:eastAsiaTheme="minorHAnsi" w:hAnsi="Linux Libertine" w:cs="Linux Libertine"/>
      <w:sz w:val="18"/>
    </w:rPr>
  </w:style>
  <w:style w:type="paragraph" w:customStyle="1" w:styleId="TableFootnote">
    <w:name w:val="TableFootnote"/>
    <w:basedOn w:val="Normal"/>
    <w:link w:val="TableFootnoteChar"/>
    <w:qFormat/>
    <w:rsid w:val="005163DF"/>
  </w:style>
  <w:style w:type="paragraph" w:styleId="Header">
    <w:name w:val="header"/>
    <w:basedOn w:val="Normal"/>
    <w:link w:val="HeaderChar"/>
    <w:rsid w:val="005163DF"/>
    <w:pPr>
      <w:tabs>
        <w:tab w:val="center" w:pos="4320"/>
        <w:tab w:val="right" w:pos="8640"/>
      </w:tabs>
    </w:pPr>
  </w:style>
  <w:style w:type="character" w:customStyle="1" w:styleId="HeaderChar">
    <w:name w:val="Header Char"/>
    <w:basedOn w:val="DefaultParagraphFont"/>
    <w:link w:val="Header"/>
    <w:rsid w:val="005163DF"/>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customStyle="1" w:styleId="Heading3Char">
    <w:name w:val="Heading 3 Char"/>
    <w:basedOn w:val="DefaultParagraphFont"/>
    <w:link w:val="Heading3"/>
    <w:uiPriority w:val="9"/>
    <w:rsid w:val="005163DF"/>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5163DF"/>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5163DF"/>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5163DF"/>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5163DF"/>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5163DF"/>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5163DF"/>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5163DF"/>
    <w:rPr>
      <w:rFonts w:ascii="Linux Libertine" w:hAnsi="Linux Libertine" w:cs="Linux Libertine"/>
      <w:vertAlign w:val="superscript"/>
    </w:rPr>
  </w:style>
  <w:style w:type="paragraph" w:styleId="FootnoteText">
    <w:name w:val="footnote text"/>
    <w:basedOn w:val="Normal"/>
    <w:link w:val="FootnoteTextChar"/>
    <w:semiHidden/>
    <w:rsid w:val="005163DF"/>
    <w:rPr>
      <w:sz w:val="14"/>
    </w:rPr>
  </w:style>
  <w:style w:type="character" w:customStyle="1" w:styleId="FootnoteTextChar">
    <w:name w:val="Footnote Text Char"/>
    <w:basedOn w:val="DefaultParagraphFont"/>
    <w:link w:val="FootnoteText"/>
    <w:semiHidden/>
    <w:rsid w:val="005163DF"/>
    <w:rPr>
      <w:rFonts w:ascii="Linux Libertine" w:eastAsiaTheme="minorHAnsi" w:hAnsi="Linux Libertine" w:cs="Linux Libertine"/>
      <w:sz w:val="14"/>
    </w:rPr>
  </w:style>
  <w:style w:type="numbering" w:customStyle="1" w:styleId="SIGPLANListbullet">
    <w:name w:val="SIGPLAN List bullet"/>
    <w:basedOn w:val="NoList"/>
    <w:rsid w:val="005163DF"/>
    <w:pPr>
      <w:numPr>
        <w:numId w:val="32"/>
      </w:numPr>
    </w:pPr>
  </w:style>
  <w:style w:type="numbering" w:customStyle="1" w:styleId="SIGPLANListletter">
    <w:name w:val="SIGPLAN List letter"/>
    <w:basedOn w:val="NoList"/>
    <w:rsid w:val="005163DF"/>
    <w:pPr>
      <w:numPr>
        <w:numId w:val="33"/>
      </w:numPr>
    </w:pPr>
  </w:style>
  <w:style w:type="numbering" w:customStyle="1" w:styleId="SIGPLANListnumber">
    <w:name w:val="SIGPLAN List number"/>
    <w:basedOn w:val="NoList"/>
    <w:rsid w:val="005163DF"/>
    <w:pPr>
      <w:numPr>
        <w:numId w:val="34"/>
      </w:numPr>
    </w:pPr>
  </w:style>
  <w:style w:type="paragraph" w:styleId="BalloonText">
    <w:name w:val="Balloon Text"/>
    <w:basedOn w:val="Normal"/>
    <w:link w:val="BalloonTextChar"/>
    <w:semiHidden/>
    <w:rsid w:val="005163DF"/>
    <w:rPr>
      <w:rFonts w:ascii="Tahoma" w:hAnsi="Tahoma" w:cs="Tahoma"/>
      <w:sz w:val="16"/>
      <w:szCs w:val="16"/>
    </w:rPr>
  </w:style>
  <w:style w:type="character" w:customStyle="1" w:styleId="BalloonTextChar">
    <w:name w:val="Balloon Text Char"/>
    <w:basedOn w:val="DefaultParagraphFont"/>
    <w:link w:val="BalloonText"/>
    <w:semiHidden/>
    <w:rsid w:val="005163DF"/>
    <w:rPr>
      <w:rFonts w:ascii="Tahoma" w:eastAsiaTheme="minorHAnsi" w:hAnsi="Tahoma" w:cs="Tahoma"/>
      <w:sz w:val="16"/>
      <w:szCs w:val="16"/>
    </w:rPr>
  </w:style>
  <w:style w:type="character" w:styleId="CommentReference">
    <w:name w:val="annotation reference"/>
    <w:basedOn w:val="DefaultParagraphFont"/>
    <w:semiHidden/>
    <w:rsid w:val="005163DF"/>
    <w:rPr>
      <w:sz w:val="16"/>
      <w:szCs w:val="16"/>
    </w:rPr>
  </w:style>
  <w:style w:type="paragraph" w:styleId="CommentText">
    <w:name w:val="annotation text"/>
    <w:basedOn w:val="Normal"/>
    <w:link w:val="CommentTextChar"/>
    <w:semiHidden/>
    <w:rsid w:val="005163DF"/>
    <w:rPr>
      <w:sz w:val="20"/>
    </w:rPr>
  </w:style>
  <w:style w:type="character" w:customStyle="1" w:styleId="CommentTextChar">
    <w:name w:val="Comment Text Char"/>
    <w:basedOn w:val="DefaultParagraphFont"/>
    <w:link w:val="CommentText"/>
    <w:semiHidden/>
    <w:rsid w:val="005163DF"/>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5163DF"/>
    <w:rPr>
      <w:b/>
      <w:bCs/>
    </w:rPr>
  </w:style>
  <w:style w:type="character" w:customStyle="1" w:styleId="CommentSubjectChar">
    <w:name w:val="Comment Subject Char"/>
    <w:basedOn w:val="CommentTextChar"/>
    <w:link w:val="CommentSubject"/>
    <w:semiHidden/>
    <w:rsid w:val="005163DF"/>
    <w:rPr>
      <w:rFonts w:ascii="Linux Libertine" w:eastAsiaTheme="minorHAnsi" w:hAnsi="Linux Libertine" w:cs="Linux Libertine"/>
      <w:b/>
      <w:bCs/>
      <w:sz w:val="20"/>
    </w:rPr>
  </w:style>
  <w:style w:type="paragraph" w:customStyle="1" w:styleId="AbsHead">
    <w:name w:val="AbsHead"/>
    <w:link w:val="AbsHeadChar"/>
    <w:autoRedefine/>
    <w:qFormat/>
    <w:rsid w:val="005163DF"/>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5163DF"/>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5163DF"/>
    <w:rPr>
      <w:rFonts w:ascii="Linux Libertine" w:hAnsi="Linux Libertine" w:cs="Linux Libertine"/>
      <w:color w:val="FF0000"/>
    </w:rPr>
  </w:style>
  <w:style w:type="paragraph" w:customStyle="1" w:styleId="Address">
    <w:name w:val="Address"/>
    <w:rsid w:val="005163DF"/>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5163DF"/>
    <w:rPr>
      <w:rFonts w:ascii="Linux Libertine" w:hAnsi="Linux Libertine" w:cs="Linux Libertine"/>
      <w:color w:val="806000" w:themeColor="accent4" w:themeShade="80"/>
    </w:rPr>
  </w:style>
  <w:style w:type="paragraph" w:customStyle="1" w:styleId="AltSubTitle">
    <w:name w:val="AltSubTitle"/>
    <w:basedOn w:val="Subtitle"/>
    <w:qFormat/>
    <w:rsid w:val="005163DF"/>
  </w:style>
  <w:style w:type="paragraph" w:customStyle="1" w:styleId="AltTitle">
    <w:name w:val="AltTitle"/>
    <w:basedOn w:val="Titledocument"/>
    <w:qFormat/>
    <w:rsid w:val="005163DF"/>
  </w:style>
  <w:style w:type="paragraph" w:customStyle="1" w:styleId="Appendix">
    <w:name w:val="Appendix"/>
    <w:link w:val="AppendixChar"/>
    <w:qFormat/>
    <w:rsid w:val="005163DF"/>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5163DF"/>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5163DF"/>
    <w:rPr>
      <w:rFonts w:ascii="Linux Libertine" w:hAnsi="Linux Libertine" w:cs="Linux Libertine"/>
      <w:color w:val="auto"/>
      <w:bdr w:val="none" w:sz="0" w:space="0" w:color="auto"/>
      <w:shd w:val="clear" w:color="auto" w:fill="CCCCFF"/>
    </w:rPr>
  </w:style>
  <w:style w:type="paragraph" w:customStyle="1" w:styleId="AuthInfo">
    <w:name w:val="AuthInfo"/>
    <w:qFormat/>
    <w:rsid w:val="005163DF"/>
    <w:pPr>
      <w:spacing w:after="200" w:line="276" w:lineRule="auto"/>
    </w:pPr>
    <w:rPr>
      <w:rFonts w:eastAsiaTheme="minorHAnsi"/>
    </w:rPr>
  </w:style>
  <w:style w:type="character" w:customStyle="1" w:styleId="author-comment">
    <w:name w:val="author-comment"/>
    <w:basedOn w:val="DefaultParagraphFont"/>
    <w:uiPriority w:val="1"/>
    <w:qFormat/>
    <w:rsid w:val="005163DF"/>
    <w:rPr>
      <w:color w:val="FFC000" w:themeColor="accent4"/>
    </w:rPr>
  </w:style>
  <w:style w:type="character" w:customStyle="1" w:styleId="BookSeries">
    <w:name w:val="BookSeries"/>
    <w:uiPriority w:val="1"/>
    <w:rsid w:val="005163DF"/>
    <w:rPr>
      <w:rFonts w:ascii="Linux Libertine" w:hAnsi="Linux Libertine" w:cs="Linux Libertine"/>
    </w:rPr>
  </w:style>
  <w:style w:type="character" w:customStyle="1" w:styleId="BookTitle">
    <w:name w:val="BookTitle"/>
    <w:basedOn w:val="DefaultParagraphFont"/>
    <w:uiPriority w:val="1"/>
    <w:qFormat/>
    <w:rsid w:val="005163DF"/>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5163DF"/>
    <w:rPr>
      <w:rFonts w:ascii="Linux Libertine" w:hAnsi="Linux Libertine" w:cs="Linux Libertine"/>
      <w:color w:val="auto"/>
      <w:bdr w:val="none" w:sz="0" w:space="0" w:color="auto"/>
      <w:shd w:val="clear" w:color="auto" w:fill="auto"/>
    </w:rPr>
  </w:style>
  <w:style w:type="character" w:customStyle="1" w:styleId="CJK">
    <w:name w:val="CJK"/>
    <w:uiPriority w:val="1"/>
    <w:rsid w:val="005163DF"/>
  </w:style>
  <w:style w:type="character" w:customStyle="1" w:styleId="Coden">
    <w:name w:val="Coden"/>
    <w:basedOn w:val="DefaultParagraphFont"/>
    <w:uiPriority w:val="1"/>
    <w:qFormat/>
    <w:rsid w:val="005163DF"/>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5163DF"/>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5163DF"/>
    <w:rPr>
      <w:rFonts w:ascii="Times New Roman" w:hAnsi="Times New Roman"/>
      <w:color w:val="FF0066"/>
      <w:sz w:val="20"/>
    </w:rPr>
  </w:style>
  <w:style w:type="character" w:customStyle="1" w:styleId="ConfLoc">
    <w:name w:val="ConfLoc"/>
    <w:basedOn w:val="DefaultParagraphFont"/>
    <w:uiPriority w:val="1"/>
    <w:rsid w:val="005163DF"/>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5163DF"/>
    <w:rPr>
      <w:rFonts w:ascii="Linux Libertine" w:hAnsi="Linux Libertine" w:cs="Linux Libertine"/>
      <w:color w:val="15BDBD"/>
    </w:rPr>
  </w:style>
  <w:style w:type="paragraph" w:customStyle="1" w:styleId="Contributor">
    <w:name w:val="Contributor"/>
    <w:basedOn w:val="Normal"/>
    <w:qFormat/>
    <w:rsid w:val="005163DF"/>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5163DF"/>
  </w:style>
  <w:style w:type="character" w:customStyle="1" w:styleId="Correct">
    <w:name w:val="Correct"/>
    <w:basedOn w:val="DefaultParagraphFont"/>
    <w:uiPriority w:val="1"/>
    <w:qFormat/>
    <w:rsid w:val="005163DF"/>
    <w:rPr>
      <w:b/>
      <w:color w:val="0070C0"/>
    </w:rPr>
  </w:style>
  <w:style w:type="character" w:customStyle="1" w:styleId="Country">
    <w:name w:val="Country"/>
    <w:basedOn w:val="DefaultParagraphFont"/>
    <w:uiPriority w:val="1"/>
    <w:qFormat/>
    <w:rsid w:val="005163DF"/>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5163DF"/>
  </w:style>
  <w:style w:type="character" w:customStyle="1" w:styleId="Degree">
    <w:name w:val="Degree"/>
    <w:basedOn w:val="DefaultParagraphFont"/>
    <w:uiPriority w:val="1"/>
    <w:qFormat/>
    <w:rsid w:val="005163DF"/>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5163DF"/>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5163D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5163DF"/>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5163DF"/>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5163DF"/>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5163DF"/>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5163DF"/>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5163DF"/>
    <w:rPr>
      <w:rFonts w:ascii="Linux Libertine" w:hAnsi="Linux Libertine" w:cs="Linux Libertine"/>
      <w:color w:val="0808B8"/>
    </w:rPr>
  </w:style>
  <w:style w:type="character" w:styleId="EndnoteReference">
    <w:name w:val="endnote reference"/>
    <w:basedOn w:val="DefaultParagraphFont"/>
    <w:uiPriority w:val="99"/>
    <w:semiHidden/>
    <w:unhideWhenUsed/>
    <w:rsid w:val="005163DF"/>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5163DF"/>
    <w:rPr>
      <w:sz w:val="20"/>
      <w:szCs w:val="20"/>
    </w:rPr>
  </w:style>
  <w:style w:type="character" w:customStyle="1" w:styleId="EndnoteTextChar">
    <w:name w:val="Endnote Text Char"/>
    <w:basedOn w:val="DefaultParagraphFont"/>
    <w:link w:val="EndnoteText"/>
    <w:uiPriority w:val="99"/>
    <w:semiHidden/>
    <w:rsid w:val="005163DF"/>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5163DF"/>
    <w:rPr>
      <w:color w:val="0000FF"/>
    </w:rPr>
  </w:style>
  <w:style w:type="character" w:customStyle="1" w:styleId="eSlide">
    <w:name w:val="eSlide"/>
    <w:basedOn w:val="DefaultParagraphFont"/>
    <w:uiPriority w:val="1"/>
    <w:qFormat/>
    <w:rsid w:val="005163DF"/>
    <w:rPr>
      <w:color w:val="FF0000"/>
    </w:rPr>
  </w:style>
  <w:style w:type="paragraph" w:customStyle="1" w:styleId="ExtractBegin">
    <w:name w:val="ExtractBegin"/>
    <w:basedOn w:val="Normal"/>
    <w:qFormat/>
    <w:rsid w:val="005163D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163D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5163DF"/>
    <w:rPr>
      <w:rFonts w:ascii="Linux Libertine" w:hAnsi="Linux Libertine" w:cs="Linux Libertine"/>
      <w:color w:val="C00000"/>
    </w:rPr>
  </w:style>
  <w:style w:type="character" w:customStyle="1" w:styleId="FigCount">
    <w:name w:val="FigCount"/>
    <w:basedOn w:val="DefaultParagraphFont"/>
    <w:uiPriority w:val="1"/>
    <w:qFormat/>
    <w:rsid w:val="005163DF"/>
    <w:rPr>
      <w:color w:val="0000FF"/>
    </w:rPr>
  </w:style>
  <w:style w:type="character" w:customStyle="1" w:styleId="FirstName">
    <w:name w:val="FirstName"/>
    <w:basedOn w:val="DefaultParagraphFont"/>
    <w:uiPriority w:val="1"/>
    <w:qFormat/>
    <w:rsid w:val="005163DF"/>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5163DF"/>
    <w:pPr>
      <w:shd w:val="clear" w:color="auto" w:fill="E2EFD9" w:themeFill="accent6" w:themeFillTint="33"/>
      <w:ind w:left="1134" w:right="1134" w:firstLine="0"/>
      <w:jc w:val="both"/>
    </w:pPr>
  </w:style>
  <w:style w:type="character" w:customStyle="1" w:styleId="focus">
    <w:name w:val="focus"/>
    <w:basedOn w:val="DefaultParagraphFont"/>
    <w:rsid w:val="005163DF"/>
  </w:style>
  <w:style w:type="character" w:styleId="FollowedHyperlink">
    <w:name w:val="FollowedHyperlink"/>
    <w:basedOn w:val="DefaultParagraphFont"/>
    <w:uiPriority w:val="99"/>
    <w:semiHidden/>
    <w:unhideWhenUsed/>
    <w:rsid w:val="005163DF"/>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5163DF"/>
    <w:rPr>
      <w:rFonts w:ascii="Linux Libertine" w:hAnsi="Linux Libertine" w:cs="Linux Libertine"/>
      <w:color w:val="666699"/>
    </w:rPr>
  </w:style>
  <w:style w:type="paragraph" w:customStyle="1" w:styleId="Head5">
    <w:name w:val="Head5"/>
    <w:autoRedefine/>
    <w:qFormat/>
    <w:rsid w:val="005163DF"/>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5163DF"/>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5163DF"/>
  </w:style>
  <w:style w:type="character" w:customStyle="1" w:styleId="Isbn">
    <w:name w:val="Isbn"/>
    <w:basedOn w:val="DefaultParagraphFont"/>
    <w:uiPriority w:val="1"/>
    <w:qFormat/>
    <w:rsid w:val="005163DF"/>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5163DF"/>
    <w:rPr>
      <w:rFonts w:ascii="Linux Libertine" w:hAnsi="Linux Libertine" w:cs="Linux Libertine"/>
      <w:b w:val="0"/>
      <w:color w:val="0070C0"/>
    </w:rPr>
  </w:style>
  <w:style w:type="character" w:customStyle="1" w:styleId="ListTitle">
    <w:name w:val="ListTitle"/>
    <w:basedOn w:val="Label"/>
    <w:uiPriority w:val="1"/>
    <w:qFormat/>
    <w:rsid w:val="005163DF"/>
    <w:rPr>
      <w:rFonts w:ascii="Linux Biolinum" w:hAnsi="Linux Biolinum" w:cs="Linux Biolinum"/>
      <w:b/>
      <w:color w:val="0070C0"/>
      <w:sz w:val="18"/>
    </w:rPr>
  </w:style>
  <w:style w:type="character" w:customStyle="1" w:styleId="Isource">
    <w:name w:val="Isource"/>
    <w:basedOn w:val="ListTitle"/>
    <w:uiPriority w:val="1"/>
    <w:qFormat/>
    <w:rsid w:val="005163DF"/>
    <w:rPr>
      <w:rFonts w:ascii="Linux Biolinum" w:hAnsi="Linux Biolinum" w:cs="Linux Biolinum"/>
      <w:b/>
      <w:color w:val="ED7D31" w:themeColor="accent2"/>
      <w:sz w:val="18"/>
    </w:rPr>
  </w:style>
  <w:style w:type="character" w:customStyle="1" w:styleId="Issn">
    <w:name w:val="Issn"/>
    <w:basedOn w:val="DefaultParagraphFont"/>
    <w:uiPriority w:val="1"/>
    <w:qFormat/>
    <w:rsid w:val="005163DF"/>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5163DF"/>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5163DF"/>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5163DF"/>
  </w:style>
  <w:style w:type="paragraph" w:customStyle="1" w:styleId="ListStart">
    <w:name w:val="ListStart"/>
    <w:basedOn w:val="Normal"/>
    <w:qFormat/>
    <w:rsid w:val="005163DF"/>
  </w:style>
  <w:style w:type="paragraph" w:customStyle="1" w:styleId="MetadataHead">
    <w:name w:val="MetadataHead"/>
    <w:basedOn w:val="Normal"/>
    <w:rsid w:val="005163DF"/>
    <w:rPr>
      <w:color w:val="8496B0" w:themeColor="text2" w:themeTint="99"/>
      <w:sz w:val="2"/>
    </w:rPr>
  </w:style>
  <w:style w:type="character" w:customStyle="1" w:styleId="MiddleName">
    <w:name w:val="MiddleName"/>
    <w:basedOn w:val="DefaultParagraphFont"/>
    <w:uiPriority w:val="1"/>
    <w:qFormat/>
    <w:rsid w:val="005163DF"/>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5163DF"/>
    <w:rPr>
      <w:rFonts w:ascii="Linux Libertine" w:hAnsi="Linux Libertine" w:cs="Linux Libertine"/>
      <w:color w:val="7030A0"/>
    </w:rPr>
  </w:style>
  <w:style w:type="character" w:customStyle="1" w:styleId="Orcid">
    <w:name w:val="Orcid"/>
    <w:basedOn w:val="DefaultParagraphFont"/>
    <w:uiPriority w:val="1"/>
    <w:qFormat/>
    <w:rsid w:val="005163DF"/>
    <w:rPr>
      <w:rFonts w:ascii="Linux Libertine" w:hAnsi="Linux Libertine" w:cs="Linux Libertine"/>
      <w:color w:val="7030A0"/>
    </w:rPr>
  </w:style>
  <w:style w:type="character" w:customStyle="1" w:styleId="OrgDiv">
    <w:name w:val="OrgDiv"/>
    <w:basedOn w:val="DefaultParagraphFont"/>
    <w:uiPriority w:val="1"/>
    <w:qFormat/>
    <w:rsid w:val="005163DF"/>
    <w:rPr>
      <w:rFonts w:ascii="Linux Libertine" w:hAnsi="Linux Libertine" w:cs="Linux Libertine"/>
      <w:color w:val="auto"/>
    </w:rPr>
  </w:style>
  <w:style w:type="character" w:customStyle="1" w:styleId="OrgName">
    <w:name w:val="OrgName"/>
    <w:basedOn w:val="DefaultParagraphFont"/>
    <w:uiPriority w:val="1"/>
    <w:qFormat/>
    <w:rsid w:val="005163DF"/>
    <w:rPr>
      <w:rFonts w:ascii="Linux Libertine" w:hAnsi="Linux Libertine" w:cs="Linux Libertine"/>
      <w:color w:val="auto"/>
    </w:rPr>
  </w:style>
  <w:style w:type="character" w:customStyle="1" w:styleId="Pages">
    <w:name w:val="Pages"/>
    <w:basedOn w:val="DefaultParagraphFont"/>
    <w:uiPriority w:val="1"/>
    <w:qFormat/>
    <w:rsid w:val="005163DF"/>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5163DF"/>
    <w:rPr>
      <w:rFonts w:ascii="Linux Libertine" w:hAnsi="Linux Libertine" w:cs="Linux Libertine"/>
      <w:color w:val="808000"/>
    </w:rPr>
  </w:style>
  <w:style w:type="character" w:styleId="PlaceholderText">
    <w:name w:val="Placeholder Text"/>
    <w:basedOn w:val="DefaultParagraphFont"/>
    <w:uiPriority w:val="99"/>
    <w:semiHidden/>
    <w:rsid w:val="005163DF"/>
    <w:rPr>
      <w:rFonts w:ascii="Linux Libertine" w:hAnsi="Linux Libertine" w:cs="Linux Libertine"/>
      <w:color w:val="808080"/>
    </w:rPr>
  </w:style>
  <w:style w:type="character" w:customStyle="1" w:styleId="Prefix">
    <w:name w:val="Prefix"/>
    <w:basedOn w:val="DefaultParagraphFont"/>
    <w:uiPriority w:val="1"/>
    <w:qFormat/>
    <w:rsid w:val="005163DF"/>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5163DF"/>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5163DF"/>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5163DF"/>
    <w:pPr>
      <w:shd w:val="clear" w:color="auto" w:fill="EDEDED" w:themeFill="accent3" w:themeFillTint="33"/>
      <w:ind w:left="1134" w:right="1134" w:firstLine="0"/>
      <w:jc w:val="both"/>
    </w:pPr>
  </w:style>
  <w:style w:type="paragraph" w:customStyle="1" w:styleId="Quotation">
    <w:name w:val="Quotation"/>
    <w:basedOn w:val="Normal"/>
    <w:qFormat/>
    <w:rsid w:val="005163DF"/>
    <w:pPr>
      <w:jc w:val="center"/>
    </w:pPr>
    <w:rPr>
      <w:sz w:val="16"/>
    </w:rPr>
  </w:style>
  <w:style w:type="character" w:customStyle="1" w:styleId="ReceivedDate">
    <w:name w:val="ReceivedDate"/>
    <w:basedOn w:val="DefaultParagraphFont"/>
    <w:uiPriority w:val="1"/>
    <w:qFormat/>
    <w:rsid w:val="005163DF"/>
    <w:rPr>
      <w:rFonts w:ascii="Linux Libertine" w:hAnsi="Linux Libertine" w:cs="Linux Libertine"/>
      <w:color w:val="00B050"/>
    </w:rPr>
  </w:style>
  <w:style w:type="paragraph" w:customStyle="1" w:styleId="RectoRRH">
    <w:name w:val="Recto_(RRH)"/>
    <w:autoRedefine/>
    <w:qFormat/>
    <w:rsid w:val="005163DF"/>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5163DF"/>
    <w:rPr>
      <w:color w:val="0000FF"/>
    </w:rPr>
  </w:style>
  <w:style w:type="paragraph" w:customStyle="1" w:styleId="Reference">
    <w:name w:val="Reference"/>
    <w:basedOn w:val="Normal"/>
    <w:qFormat/>
    <w:rsid w:val="005163DF"/>
  </w:style>
  <w:style w:type="character" w:customStyle="1" w:styleId="RefMisc">
    <w:name w:val="RefMisc"/>
    <w:basedOn w:val="DefaultParagraphFont"/>
    <w:uiPriority w:val="1"/>
    <w:qFormat/>
    <w:rsid w:val="005163DF"/>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5163DF"/>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5163DF"/>
    <w:rPr>
      <w:rFonts w:ascii="Linux Libertine" w:hAnsi="Linux Libertine" w:cs="Linux Libertine"/>
      <w:color w:val="0070C0"/>
    </w:rPr>
  </w:style>
  <w:style w:type="character" w:customStyle="1" w:styleId="RevisedDate1">
    <w:name w:val="RevisedDate1"/>
    <w:basedOn w:val="DefaultParagraphFont"/>
    <w:uiPriority w:val="1"/>
    <w:qFormat/>
    <w:rsid w:val="005163DF"/>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5163DF"/>
    <w:rPr>
      <w:rFonts w:ascii="Linux Libertine" w:hAnsi="Linux Libertine" w:cs="Linux Libertine"/>
      <w:color w:val="538135" w:themeColor="accent6" w:themeShade="BF"/>
    </w:rPr>
  </w:style>
  <w:style w:type="character" w:customStyle="1" w:styleId="Role">
    <w:name w:val="Role"/>
    <w:basedOn w:val="DefaultParagraphFont"/>
    <w:uiPriority w:val="1"/>
    <w:qFormat/>
    <w:rsid w:val="005163DF"/>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5163DF"/>
  </w:style>
  <w:style w:type="character" w:customStyle="1" w:styleId="SalutationChar">
    <w:name w:val="Salutation Char"/>
    <w:basedOn w:val="DefaultParagraphFont"/>
    <w:link w:val="Salutation"/>
    <w:uiPriority w:val="99"/>
    <w:semiHidden/>
    <w:rsid w:val="005163DF"/>
    <w:rPr>
      <w:rFonts w:ascii="Linux Libertine" w:eastAsiaTheme="minorHAnsi" w:hAnsi="Linux Libertine" w:cs="Linux Libertine"/>
      <w:sz w:val="18"/>
    </w:rPr>
  </w:style>
  <w:style w:type="paragraph" w:customStyle="1" w:styleId="SelfCitation">
    <w:name w:val="SelfCitation"/>
    <w:basedOn w:val="Para"/>
    <w:qFormat/>
    <w:rsid w:val="005163DF"/>
  </w:style>
  <w:style w:type="paragraph" w:customStyle="1" w:styleId="Source">
    <w:name w:val="Source"/>
    <w:basedOn w:val="Normal"/>
    <w:qFormat/>
    <w:rsid w:val="005163DF"/>
    <w:pPr>
      <w:spacing w:after="200" w:line="276" w:lineRule="auto"/>
      <w:ind w:left="720"/>
      <w:jc w:val="right"/>
    </w:pPr>
    <w:rPr>
      <w:rFonts w:asciiTheme="minorHAnsi" w:hAnsiTheme="minorHAnsi"/>
      <w:sz w:val="22"/>
    </w:rPr>
  </w:style>
  <w:style w:type="paragraph" w:customStyle="1" w:styleId="Spine">
    <w:name w:val="Spine"/>
    <w:basedOn w:val="Normal"/>
    <w:qFormat/>
    <w:rsid w:val="005163DF"/>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5163DF"/>
    <w:rPr>
      <w:rFonts w:ascii="Linux Libertine" w:hAnsi="Linux Libertine" w:cs="Linux Libertine"/>
      <w:color w:val="auto"/>
    </w:rPr>
  </w:style>
  <w:style w:type="character" w:customStyle="1" w:styleId="Street">
    <w:name w:val="Street"/>
    <w:basedOn w:val="DefaultParagraphFont"/>
    <w:uiPriority w:val="1"/>
    <w:qFormat/>
    <w:rsid w:val="005163DF"/>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5163DF"/>
    <w:rPr>
      <w:b/>
      <w:bCs/>
    </w:rPr>
  </w:style>
  <w:style w:type="character" w:customStyle="1" w:styleId="Suffix">
    <w:name w:val="Suffix"/>
    <w:basedOn w:val="DefaultParagraphFont"/>
    <w:uiPriority w:val="1"/>
    <w:qFormat/>
    <w:rsid w:val="005163DF"/>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5163DF"/>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5163DF"/>
    <w:rPr>
      <w:sz w:val="22"/>
    </w:rPr>
  </w:style>
  <w:style w:type="character" w:customStyle="1" w:styleId="TblCount">
    <w:name w:val="TblCount"/>
    <w:basedOn w:val="DefaultParagraphFont"/>
    <w:uiPriority w:val="1"/>
    <w:qFormat/>
    <w:rsid w:val="005163DF"/>
    <w:rPr>
      <w:color w:val="0000FF"/>
    </w:rPr>
  </w:style>
  <w:style w:type="paragraph" w:customStyle="1" w:styleId="TitleNote">
    <w:name w:val="TitleNote"/>
    <w:basedOn w:val="AuthNotes"/>
    <w:qFormat/>
    <w:rsid w:val="005163DF"/>
    <w:rPr>
      <w:sz w:val="20"/>
    </w:rPr>
  </w:style>
  <w:style w:type="paragraph" w:customStyle="1" w:styleId="TOC1">
    <w:name w:val="TOC1"/>
    <w:basedOn w:val="Normal"/>
    <w:qFormat/>
    <w:rsid w:val="005163DF"/>
  </w:style>
  <w:style w:type="paragraph" w:customStyle="1" w:styleId="TOC2">
    <w:name w:val="TOC2"/>
    <w:basedOn w:val="Normal"/>
    <w:qFormat/>
    <w:rsid w:val="005163DF"/>
  </w:style>
  <w:style w:type="paragraph" w:customStyle="1" w:styleId="TOC3">
    <w:name w:val="TOC3"/>
    <w:basedOn w:val="Normal"/>
    <w:qFormat/>
    <w:rsid w:val="005163DF"/>
  </w:style>
  <w:style w:type="paragraph" w:customStyle="1" w:styleId="TOC4">
    <w:name w:val="TOC4"/>
    <w:basedOn w:val="Normal"/>
    <w:qFormat/>
    <w:rsid w:val="005163DF"/>
  </w:style>
  <w:style w:type="paragraph" w:customStyle="1" w:styleId="TOCHeading">
    <w:name w:val="TOCHeading"/>
    <w:basedOn w:val="Normal"/>
    <w:qFormat/>
    <w:rsid w:val="005163DF"/>
  </w:style>
  <w:style w:type="paragraph" w:customStyle="1" w:styleId="Update">
    <w:name w:val="Update"/>
    <w:basedOn w:val="Normal"/>
    <w:qFormat/>
    <w:rsid w:val="005163DF"/>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5163DF"/>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5163DF"/>
  </w:style>
  <w:style w:type="paragraph" w:customStyle="1" w:styleId="VersoLRH">
    <w:name w:val="Verso_(LRH)"/>
    <w:autoRedefine/>
    <w:qFormat/>
    <w:rsid w:val="005163DF"/>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5163DF"/>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5163DF"/>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5163DF"/>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5163DF"/>
  </w:style>
  <w:style w:type="character" w:styleId="PageNumber">
    <w:name w:val="page number"/>
    <w:basedOn w:val="DefaultParagraphFont"/>
    <w:uiPriority w:val="99"/>
    <w:semiHidden/>
    <w:unhideWhenUsed/>
    <w:rsid w:val="005163DF"/>
    <w:rPr>
      <w:rFonts w:ascii="Linux Libertine" w:hAnsi="Linux Libertine" w:cs="Linux Libertine"/>
      <w:sz w:val="14"/>
    </w:rPr>
  </w:style>
  <w:style w:type="character" w:styleId="LineNumber">
    <w:name w:val="line number"/>
    <w:basedOn w:val="DefaultParagraphFont"/>
    <w:uiPriority w:val="99"/>
    <w:semiHidden/>
    <w:unhideWhenUsed/>
    <w:rsid w:val="005163DF"/>
    <w:rPr>
      <w:sz w:val="16"/>
    </w:rPr>
  </w:style>
  <w:style w:type="paragraph" w:styleId="NoSpacing">
    <w:name w:val="No Spacing"/>
    <w:uiPriority w:val="1"/>
    <w:qFormat/>
    <w:rsid w:val="005163DF"/>
    <w:pPr>
      <w:spacing w:after="0" w:line="240" w:lineRule="auto"/>
    </w:pPr>
    <w:rPr>
      <w:rFonts w:eastAsiaTheme="minorHAnsi"/>
    </w:rPr>
  </w:style>
  <w:style w:type="character" w:customStyle="1" w:styleId="KeyTerm">
    <w:name w:val="KeyTerm"/>
    <w:basedOn w:val="DefaultParagraphFont"/>
    <w:uiPriority w:val="1"/>
    <w:qFormat/>
    <w:rsid w:val="005163DF"/>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5163DF"/>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5163DF"/>
  </w:style>
  <w:style w:type="paragraph" w:customStyle="1" w:styleId="RefFormatHead">
    <w:name w:val="RefFormatHead"/>
    <w:basedOn w:val="Normal"/>
    <w:qFormat/>
    <w:rsid w:val="005163DF"/>
    <w:pPr>
      <w:keepNext/>
      <w:spacing w:before="60" w:after="60"/>
    </w:pPr>
    <w:rPr>
      <w:b/>
    </w:rPr>
  </w:style>
  <w:style w:type="paragraph" w:customStyle="1" w:styleId="RefFormatPara">
    <w:name w:val="RefFormatPara"/>
    <w:basedOn w:val="Normal"/>
    <w:qFormat/>
    <w:rsid w:val="005163DF"/>
    <w:pPr>
      <w:spacing w:before="60" w:after="60"/>
      <w:contextualSpacing/>
    </w:pPr>
  </w:style>
  <w:style w:type="paragraph" w:customStyle="1" w:styleId="Style1">
    <w:name w:val="Style1"/>
    <w:basedOn w:val="Head4"/>
    <w:qFormat/>
    <w:rsid w:val="005163DF"/>
    <w:pPr>
      <w:numPr>
        <w:ilvl w:val="0"/>
        <w:numId w:val="0"/>
      </w:numPr>
    </w:pPr>
  </w:style>
  <w:style w:type="paragraph" w:customStyle="1" w:styleId="PermissionBlock">
    <w:name w:val="PermissionBlock"/>
    <w:basedOn w:val="FootnoteText"/>
    <w:qFormat/>
    <w:rsid w:val="005163DF"/>
  </w:style>
  <w:style w:type="character" w:customStyle="1" w:styleId="ArticleNumber">
    <w:name w:val="ArticleNumber"/>
    <w:basedOn w:val="DefaultParagraphFont"/>
    <w:uiPriority w:val="1"/>
    <w:qFormat/>
    <w:rsid w:val="005163DF"/>
    <w:rPr>
      <w:rFonts w:ascii="Linux Libertine" w:hAnsi="Linux Libertine" w:cs="Linux Libertine"/>
      <w:color w:val="7030A0"/>
    </w:rPr>
  </w:style>
  <w:style w:type="paragraph" w:styleId="Date">
    <w:name w:val="Date"/>
    <w:basedOn w:val="Normal"/>
    <w:next w:val="Normal"/>
    <w:link w:val="DateChar1"/>
    <w:uiPriority w:val="99"/>
    <w:semiHidden/>
    <w:unhideWhenUsed/>
    <w:rsid w:val="005163DF"/>
  </w:style>
  <w:style w:type="character" w:customStyle="1" w:styleId="DateChar1">
    <w:name w:val="Date Char1"/>
    <w:basedOn w:val="DefaultParagraphFont"/>
    <w:link w:val="Date"/>
    <w:uiPriority w:val="99"/>
    <w:semiHidden/>
    <w:rsid w:val="005163DF"/>
    <w:rPr>
      <w:rFonts w:ascii="Linux Libertine" w:eastAsiaTheme="minorHAnsi" w:hAnsi="Linux Libertine" w:cs="Linux Libertine"/>
      <w:sz w:val="18"/>
    </w:rPr>
  </w:style>
  <w:style w:type="paragraph" w:styleId="List">
    <w:name w:val="List"/>
    <w:basedOn w:val="Normal"/>
    <w:uiPriority w:val="99"/>
    <w:semiHidden/>
    <w:unhideWhenUsed/>
    <w:rsid w:val="005163DF"/>
    <w:pPr>
      <w:ind w:left="360" w:hanging="360"/>
      <w:contextualSpacing/>
    </w:pPr>
  </w:style>
  <w:style w:type="paragraph" w:styleId="List2">
    <w:name w:val="List 2"/>
    <w:basedOn w:val="Normal"/>
    <w:uiPriority w:val="99"/>
    <w:semiHidden/>
    <w:unhideWhenUsed/>
    <w:rsid w:val="005163DF"/>
    <w:pPr>
      <w:ind w:left="720" w:hanging="360"/>
      <w:contextualSpacing/>
    </w:pPr>
  </w:style>
  <w:style w:type="paragraph" w:styleId="List3">
    <w:name w:val="List 3"/>
    <w:basedOn w:val="Normal"/>
    <w:uiPriority w:val="99"/>
    <w:semiHidden/>
    <w:unhideWhenUsed/>
    <w:rsid w:val="005163DF"/>
    <w:pPr>
      <w:ind w:left="1080" w:hanging="360"/>
      <w:contextualSpacing/>
    </w:pPr>
  </w:style>
  <w:style w:type="paragraph" w:styleId="List4">
    <w:name w:val="List 4"/>
    <w:basedOn w:val="Normal"/>
    <w:uiPriority w:val="99"/>
    <w:semiHidden/>
    <w:unhideWhenUsed/>
    <w:rsid w:val="005163DF"/>
    <w:pPr>
      <w:ind w:left="1440" w:hanging="360"/>
      <w:contextualSpacing/>
    </w:pPr>
  </w:style>
  <w:style w:type="paragraph" w:styleId="List5">
    <w:name w:val="List 5"/>
    <w:basedOn w:val="Normal"/>
    <w:uiPriority w:val="99"/>
    <w:semiHidden/>
    <w:unhideWhenUsed/>
    <w:rsid w:val="005163DF"/>
    <w:pPr>
      <w:ind w:left="1800" w:hanging="360"/>
      <w:contextualSpacing/>
    </w:pPr>
  </w:style>
  <w:style w:type="paragraph" w:styleId="ListBullet">
    <w:name w:val="List Bullet"/>
    <w:basedOn w:val="Normal"/>
    <w:uiPriority w:val="99"/>
    <w:semiHidden/>
    <w:unhideWhenUsed/>
    <w:rsid w:val="005163DF"/>
    <w:pPr>
      <w:numPr>
        <w:numId w:val="17"/>
      </w:numPr>
      <w:contextualSpacing/>
    </w:pPr>
  </w:style>
  <w:style w:type="paragraph" w:styleId="ListBullet2">
    <w:name w:val="List Bullet 2"/>
    <w:basedOn w:val="Normal"/>
    <w:uiPriority w:val="99"/>
    <w:semiHidden/>
    <w:unhideWhenUsed/>
    <w:rsid w:val="005163DF"/>
    <w:pPr>
      <w:numPr>
        <w:numId w:val="18"/>
      </w:numPr>
      <w:contextualSpacing/>
    </w:pPr>
  </w:style>
  <w:style w:type="paragraph" w:styleId="ListBullet3">
    <w:name w:val="List Bullet 3"/>
    <w:basedOn w:val="Normal"/>
    <w:uiPriority w:val="99"/>
    <w:semiHidden/>
    <w:unhideWhenUsed/>
    <w:rsid w:val="005163DF"/>
    <w:pPr>
      <w:numPr>
        <w:numId w:val="19"/>
      </w:numPr>
      <w:contextualSpacing/>
    </w:pPr>
  </w:style>
  <w:style w:type="paragraph" w:styleId="ListBullet4">
    <w:name w:val="List Bullet 4"/>
    <w:basedOn w:val="Normal"/>
    <w:uiPriority w:val="99"/>
    <w:semiHidden/>
    <w:unhideWhenUsed/>
    <w:rsid w:val="005163DF"/>
    <w:pPr>
      <w:numPr>
        <w:numId w:val="20"/>
      </w:numPr>
      <w:contextualSpacing/>
    </w:pPr>
  </w:style>
  <w:style w:type="paragraph" w:styleId="ListBullet5">
    <w:name w:val="List Bullet 5"/>
    <w:basedOn w:val="Normal"/>
    <w:uiPriority w:val="99"/>
    <w:semiHidden/>
    <w:unhideWhenUsed/>
    <w:rsid w:val="005163DF"/>
    <w:pPr>
      <w:numPr>
        <w:numId w:val="21"/>
      </w:numPr>
      <w:contextualSpacing/>
    </w:pPr>
  </w:style>
  <w:style w:type="paragraph" w:styleId="ListContinue">
    <w:name w:val="List Continue"/>
    <w:basedOn w:val="Normal"/>
    <w:uiPriority w:val="99"/>
    <w:semiHidden/>
    <w:unhideWhenUsed/>
    <w:rsid w:val="005163DF"/>
    <w:pPr>
      <w:spacing w:after="120"/>
      <w:ind w:left="360"/>
      <w:contextualSpacing/>
    </w:pPr>
  </w:style>
  <w:style w:type="paragraph" w:styleId="ListContinue2">
    <w:name w:val="List Continue 2"/>
    <w:basedOn w:val="Normal"/>
    <w:uiPriority w:val="99"/>
    <w:semiHidden/>
    <w:unhideWhenUsed/>
    <w:rsid w:val="005163DF"/>
    <w:pPr>
      <w:spacing w:after="120"/>
      <w:ind w:left="720"/>
      <w:contextualSpacing/>
    </w:pPr>
  </w:style>
  <w:style w:type="paragraph" w:styleId="ListContinue3">
    <w:name w:val="List Continue 3"/>
    <w:basedOn w:val="Normal"/>
    <w:uiPriority w:val="99"/>
    <w:semiHidden/>
    <w:unhideWhenUsed/>
    <w:rsid w:val="005163DF"/>
    <w:pPr>
      <w:spacing w:after="120"/>
      <w:ind w:left="1080"/>
      <w:contextualSpacing/>
    </w:pPr>
  </w:style>
  <w:style w:type="paragraph" w:styleId="ListContinue4">
    <w:name w:val="List Continue 4"/>
    <w:basedOn w:val="Normal"/>
    <w:uiPriority w:val="99"/>
    <w:semiHidden/>
    <w:unhideWhenUsed/>
    <w:rsid w:val="005163DF"/>
    <w:pPr>
      <w:spacing w:after="120"/>
      <w:ind w:left="1440"/>
      <w:contextualSpacing/>
    </w:pPr>
  </w:style>
  <w:style w:type="paragraph" w:styleId="ListContinue5">
    <w:name w:val="List Continue 5"/>
    <w:basedOn w:val="Normal"/>
    <w:uiPriority w:val="99"/>
    <w:semiHidden/>
    <w:unhideWhenUsed/>
    <w:rsid w:val="005163DF"/>
    <w:pPr>
      <w:spacing w:after="120"/>
      <w:ind w:left="1800"/>
      <w:contextualSpacing/>
    </w:pPr>
  </w:style>
  <w:style w:type="paragraph" w:styleId="ListNumber">
    <w:name w:val="List Number"/>
    <w:basedOn w:val="Normal"/>
    <w:uiPriority w:val="99"/>
    <w:semiHidden/>
    <w:unhideWhenUsed/>
    <w:rsid w:val="005163DF"/>
    <w:pPr>
      <w:numPr>
        <w:numId w:val="22"/>
      </w:numPr>
      <w:contextualSpacing/>
    </w:pPr>
  </w:style>
  <w:style w:type="paragraph" w:styleId="ListNumber2">
    <w:name w:val="List Number 2"/>
    <w:basedOn w:val="Normal"/>
    <w:uiPriority w:val="99"/>
    <w:semiHidden/>
    <w:unhideWhenUsed/>
    <w:rsid w:val="005163DF"/>
    <w:pPr>
      <w:numPr>
        <w:numId w:val="23"/>
      </w:numPr>
      <w:contextualSpacing/>
    </w:pPr>
  </w:style>
  <w:style w:type="paragraph" w:styleId="ListNumber3">
    <w:name w:val="List Number 3"/>
    <w:basedOn w:val="Normal"/>
    <w:uiPriority w:val="99"/>
    <w:semiHidden/>
    <w:unhideWhenUsed/>
    <w:rsid w:val="005163DF"/>
    <w:pPr>
      <w:numPr>
        <w:numId w:val="24"/>
      </w:numPr>
      <w:contextualSpacing/>
    </w:pPr>
  </w:style>
  <w:style w:type="paragraph" w:styleId="ListNumber4">
    <w:name w:val="List Number 4"/>
    <w:basedOn w:val="Normal"/>
    <w:uiPriority w:val="99"/>
    <w:semiHidden/>
    <w:unhideWhenUsed/>
    <w:rsid w:val="005163DF"/>
    <w:pPr>
      <w:numPr>
        <w:numId w:val="25"/>
      </w:numPr>
      <w:contextualSpacing/>
    </w:pPr>
  </w:style>
  <w:style w:type="paragraph" w:styleId="ListNumber5">
    <w:name w:val="List Number 5"/>
    <w:basedOn w:val="Normal"/>
    <w:uiPriority w:val="99"/>
    <w:semiHidden/>
    <w:unhideWhenUsed/>
    <w:rsid w:val="005163DF"/>
    <w:pPr>
      <w:numPr>
        <w:numId w:val="26"/>
      </w:numPr>
      <w:contextualSpacing/>
    </w:pPr>
  </w:style>
  <w:style w:type="paragraph" w:styleId="NormalIndent">
    <w:name w:val="Normal Indent"/>
    <w:basedOn w:val="Normal"/>
    <w:uiPriority w:val="99"/>
    <w:semiHidden/>
    <w:unhideWhenUsed/>
    <w:rsid w:val="005163DF"/>
    <w:pPr>
      <w:ind w:left="720"/>
    </w:pPr>
  </w:style>
  <w:style w:type="paragraph" w:styleId="NoteHeading">
    <w:name w:val="Note Heading"/>
    <w:basedOn w:val="Normal"/>
    <w:next w:val="Normal"/>
    <w:link w:val="NoteHeadingChar"/>
    <w:uiPriority w:val="99"/>
    <w:semiHidden/>
    <w:unhideWhenUsed/>
    <w:rsid w:val="005163DF"/>
    <w:pPr>
      <w:spacing w:line="240" w:lineRule="auto"/>
    </w:pPr>
  </w:style>
  <w:style w:type="character" w:customStyle="1" w:styleId="NoteHeadingChar">
    <w:name w:val="Note Heading Char"/>
    <w:basedOn w:val="DefaultParagraphFont"/>
    <w:link w:val="NoteHeading"/>
    <w:uiPriority w:val="99"/>
    <w:semiHidden/>
    <w:rsid w:val="005163DF"/>
    <w:rPr>
      <w:rFonts w:ascii="Linux Libertine" w:eastAsiaTheme="minorHAnsi" w:hAnsi="Linux Libertine" w:cs="Linux Libertine"/>
      <w:sz w:val="18"/>
    </w:rPr>
  </w:style>
  <w:style w:type="paragraph" w:styleId="Quote">
    <w:name w:val="Quote"/>
    <w:basedOn w:val="Normal"/>
    <w:next w:val="Normal"/>
    <w:link w:val="QuoteChar"/>
    <w:uiPriority w:val="29"/>
    <w:qFormat/>
    <w:rsid w:val="005163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63DF"/>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5163DF"/>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5163DF"/>
    <w:pPr>
      <w:spacing w:after="200" w:line="240" w:lineRule="auto"/>
    </w:pPr>
    <w:rPr>
      <w:i/>
      <w:iCs/>
      <w:color w:val="44546A" w:themeColor="text2"/>
      <w:szCs w:val="18"/>
    </w:rPr>
  </w:style>
  <w:style w:type="paragraph" w:customStyle="1" w:styleId="ListParagraph0">
    <w:name w:val="ListParagraph"/>
    <w:basedOn w:val="ListParagraph"/>
    <w:qFormat/>
    <w:rsid w:val="005163DF"/>
  </w:style>
  <w:style w:type="paragraph" w:customStyle="1" w:styleId="Subtitle0">
    <w:name w:val="Sub_title"/>
    <w:basedOn w:val="Subtitle"/>
    <w:link w:val="SubtitleChar0"/>
    <w:qFormat/>
    <w:rsid w:val="005163DF"/>
    <w:pPr>
      <w:jc w:val="left"/>
    </w:pPr>
  </w:style>
  <w:style w:type="character" w:customStyle="1" w:styleId="SubtitleChar0">
    <w:name w:val="Sub_title Char"/>
    <w:basedOn w:val="SubtitleChar"/>
    <w:link w:val="Subtitle0"/>
    <w:rsid w:val="005163DF"/>
    <w:rPr>
      <w:rFonts w:ascii="Linux Biolinum" w:eastAsiaTheme="majorEastAsia" w:hAnsi="Linux Biolinum" w:cs="Linux Biolinum"/>
      <w:iCs/>
      <w:sz w:val="24"/>
      <w:szCs w:val="24"/>
    </w:rPr>
  </w:style>
  <w:style w:type="paragraph" w:customStyle="1" w:styleId="Normal1">
    <w:name w:val="Normal1"/>
    <w:basedOn w:val="Normal"/>
    <w:qFormat/>
    <w:rsid w:val="0051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irthings.com/resources/home-humidity-dam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elprocus.com/avr-atmega8-microcontroller-architecture-applic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NE\Documents\Nonong\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D1DEEADAC1A5458EF0D48482917E3D" ma:contentTypeVersion="9" ma:contentTypeDescription="Create a new document." ma:contentTypeScope="" ma:versionID="abc4400fffc5612c7da77728d6747fe1">
  <xsd:schema xmlns:xsd="http://www.w3.org/2001/XMLSchema" xmlns:xs="http://www.w3.org/2001/XMLSchema" xmlns:p="http://schemas.microsoft.com/office/2006/metadata/properties" xmlns:ns2="64465c1d-2775-432b-8ccf-8b9a5bbd2975" xmlns:ns3="d7bec7bf-3da8-4078-8aa6-220bab9f77bc" targetNamespace="http://schemas.microsoft.com/office/2006/metadata/properties" ma:root="true" ma:fieldsID="6b652a7e421d27745c6e6665c9e06256" ns2:_="" ns3:_="">
    <xsd:import namespace="64465c1d-2775-432b-8ccf-8b9a5bbd2975"/>
    <xsd:import namespace="d7bec7bf-3da8-4078-8aa6-220bab9f77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5c1d-2775-432b-8ccf-8b9a5bbd2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bec7bf-3da8-4078-8aa6-220bab9f77b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16A373-E710-437F-917D-6BD84FE4B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5c1d-2775-432b-8ccf-8b9a5bbd2975"/>
    <ds:schemaRef ds:uri="d7bec7bf-3da8-4078-8aa6-220bab9f7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acm_mat_word_v2</Template>
  <TotalTime>105</TotalTime>
  <Pages>1</Pages>
  <Words>1507</Words>
  <Characters>7928</Characters>
  <Application>Microsoft Office Word</Application>
  <DocSecurity>0</DocSecurity>
  <Lines>214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MARIONE</cp:lastModifiedBy>
  <cp:revision>13</cp:revision>
  <dcterms:created xsi:type="dcterms:W3CDTF">2022-06-16T04:47:00Z</dcterms:created>
  <dcterms:modified xsi:type="dcterms:W3CDTF">2022-06-16T06:41:00Z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0x01010039D1DEEADAC1A5458EF0D48482917E3D</vt:lpwstr>
  </property>
  <property fmtid="{D5CDD505-2E9C-101B-9397-08002B2CF9AE}" pid="3" name="Version">
    <vt:lpwstr>2.1.0</vt:lpwstr>
  </property>
</Properties>
</file>